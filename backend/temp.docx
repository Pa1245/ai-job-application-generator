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0AE8C" w14:textId="5C4A415D" w:rsidR="0069397D" w:rsidRPr="00644DC3" w:rsidRDefault="00AD48E4" w:rsidP="00CB0F3B">
      <w:pPr>
        <w:pStyle w:val="CandidateNameResume"/>
        <w:spacing w:line="240" w:lineRule="auto"/>
        <w:rPr>
          <w:rFonts w:cstheme="minorHAnsi"/>
          <w:b/>
          <w:smallCaps/>
          <w:spacing w:val="0"/>
          <w:sz w:val="36"/>
          <w:szCs w:val="34"/>
        </w:rPr>
      </w:pPr>
      <w:r>
        <w:rPr>
          <w:rFonts w:cstheme="minorHAnsi"/>
          <w:b/>
          <w:smallCaps/>
          <w:spacing w:val="0"/>
          <w:sz w:val="36"/>
          <w:szCs w:val="34"/>
        </w:rPr>
        <w:t>Parag Amrutkar</w:t>
      </w:r>
    </w:p>
    <w:bookmarkStart w:id="0" w:name="Text1"/>
    <w:p w14:paraId="7064ED53" w14:textId="735238CF" w:rsidR="00BB239F" w:rsidRPr="00644DC3" w:rsidRDefault="00654BA3" w:rsidP="00CB0F3B">
      <w:pPr>
        <w:pStyle w:val="CandidateContactInfoResume"/>
        <w:spacing w:line="240" w:lineRule="auto"/>
        <w:rPr>
          <w:rFonts w:cstheme="minorHAnsi"/>
          <w:spacing w:val="0"/>
          <w:sz w:val="21"/>
          <w:szCs w:val="21"/>
        </w:rPr>
      </w:pPr>
      <w:r>
        <w:rPr>
          <w:rFonts w:cstheme="minorHAnsi"/>
          <w:spacing w:val="0"/>
          <w:sz w:val="21"/>
          <w:szCs w:val="21"/>
        </w:rPr>
        <w:fldChar w:fldCharType="begin"/>
      </w:r>
      <w:r>
        <w:rPr>
          <w:rFonts w:cstheme="minorHAnsi"/>
          <w:spacing w:val="0"/>
          <w:sz w:val="21"/>
          <w:szCs w:val="21"/>
        </w:rPr>
        <w:instrText>HYPERLINK "mailto:paragamk@uw.edu"</w:instrText>
      </w:r>
      <w:r>
        <w:rPr>
          <w:rFonts w:cstheme="minorHAnsi"/>
          <w:spacing w:val="0"/>
          <w:sz w:val="21"/>
          <w:szCs w:val="21"/>
        </w:rPr>
      </w:r>
      <w:r>
        <w:rPr>
          <w:rFonts w:cstheme="minorHAnsi"/>
          <w:spacing w:val="0"/>
          <w:sz w:val="21"/>
          <w:szCs w:val="21"/>
        </w:rPr>
        <w:fldChar w:fldCharType="separate"/>
      </w:r>
      <w:r w:rsidRPr="00654BA3">
        <w:rPr>
          <w:rStyle w:val="Hyperlink"/>
          <w:rFonts w:cstheme="minorHAnsi"/>
          <w:spacing w:val="0"/>
          <w:sz w:val="21"/>
          <w:szCs w:val="21"/>
        </w:rPr>
        <w:t>paragamk@uw.edu</w:t>
      </w:r>
      <w:r>
        <w:rPr>
          <w:rFonts w:cstheme="minorHAnsi"/>
          <w:spacing w:val="0"/>
          <w:sz w:val="21"/>
          <w:szCs w:val="21"/>
        </w:rPr>
        <w:fldChar w:fldCharType="end"/>
      </w:r>
      <w:r w:rsidR="005C057E" w:rsidRPr="00644DC3">
        <w:rPr>
          <w:rFonts w:cstheme="minorHAnsi"/>
          <w:spacing w:val="0"/>
          <w:sz w:val="21"/>
          <w:szCs w:val="21"/>
        </w:rPr>
        <w:t xml:space="preserve"> </w:t>
      </w:r>
      <w:r w:rsidR="00EB3D20" w:rsidRPr="00644DC3">
        <w:rPr>
          <w:rFonts w:cstheme="minorHAnsi"/>
          <w:spacing w:val="0"/>
          <w:sz w:val="21"/>
          <w:szCs w:val="21"/>
        </w:rPr>
        <w:t xml:space="preserve">| </w:t>
      </w:r>
      <w:bookmarkEnd w:id="0"/>
      <w:r w:rsidR="00B203D9">
        <w:rPr>
          <w:rFonts w:cstheme="minorHAnsi"/>
          <w:spacing w:val="0"/>
          <w:sz w:val="21"/>
          <w:szCs w:val="21"/>
        </w:rPr>
        <w:t>Seattle, WA</w:t>
      </w:r>
      <w:r w:rsidR="00BB239F" w:rsidRPr="00644DC3">
        <w:rPr>
          <w:rFonts w:cstheme="minorHAnsi"/>
          <w:spacing w:val="0"/>
          <w:sz w:val="21"/>
          <w:szCs w:val="21"/>
        </w:rPr>
        <w:t xml:space="preserve"> | </w:t>
      </w:r>
      <w:r w:rsidR="00B203D9">
        <w:rPr>
          <w:rFonts w:cstheme="minorHAnsi"/>
          <w:spacing w:val="0"/>
          <w:sz w:val="21"/>
          <w:szCs w:val="21"/>
        </w:rPr>
        <w:t>(908) 938-6976</w:t>
      </w:r>
      <w:r w:rsidR="00BB239F" w:rsidRPr="00644DC3">
        <w:rPr>
          <w:rFonts w:cstheme="minorHAnsi"/>
          <w:spacing w:val="0"/>
          <w:sz w:val="21"/>
          <w:szCs w:val="21"/>
        </w:rPr>
        <w:t xml:space="preserve"> |</w:t>
      </w:r>
      <w:bookmarkStart w:id="1" w:name="Text2"/>
      <w:r w:rsidR="00BB239F" w:rsidRPr="00644DC3">
        <w:rPr>
          <w:rFonts w:cstheme="minorHAnsi"/>
          <w:spacing w:val="0"/>
          <w:sz w:val="21"/>
          <w:szCs w:val="21"/>
        </w:rPr>
        <w:t xml:space="preserve"> </w:t>
      </w:r>
      <w:bookmarkEnd w:id="1"/>
      <w:r w:rsidR="00B75D2A">
        <w:rPr>
          <w:rFonts w:cstheme="minorHAnsi"/>
          <w:spacing w:val="0"/>
          <w:sz w:val="21"/>
          <w:szCs w:val="21"/>
        </w:rPr>
        <w:fldChar w:fldCharType="begin"/>
      </w:r>
      <w:r w:rsidR="00B75D2A">
        <w:rPr>
          <w:rFonts w:cstheme="minorHAnsi"/>
          <w:spacing w:val="0"/>
          <w:sz w:val="21"/>
          <w:szCs w:val="21"/>
        </w:rPr>
        <w:instrText>HYPERLINK "https://www.linkedin.com/in/parag-amrutkar/"</w:instrText>
      </w:r>
      <w:r w:rsidR="00B75D2A">
        <w:rPr>
          <w:rFonts w:cstheme="minorHAnsi"/>
          <w:spacing w:val="0"/>
          <w:sz w:val="21"/>
          <w:szCs w:val="21"/>
        </w:rPr>
      </w:r>
      <w:r w:rsidR="00B75D2A">
        <w:rPr>
          <w:rFonts w:cstheme="minorHAnsi"/>
          <w:spacing w:val="0"/>
          <w:sz w:val="21"/>
          <w:szCs w:val="21"/>
        </w:rPr>
        <w:fldChar w:fldCharType="separate"/>
      </w:r>
      <w:r w:rsidR="00954299">
        <w:rPr>
          <w:rStyle w:val="Hyperlink"/>
          <w:rFonts w:cstheme="minorHAnsi"/>
          <w:spacing w:val="0"/>
          <w:sz w:val="21"/>
          <w:szCs w:val="21"/>
        </w:rPr>
        <w:fldChar w:fldCharType="begin">
          <w:ffData>
            <w:name w:val=""/>
            <w:enabled/>
            <w:calcOnExit w:val="0"/>
            <w:textInput>
              <w:default w:val="linkedin.com/in/parag-amrutkar"/>
            </w:textInput>
          </w:ffData>
        </w:fldChar>
      </w:r>
      <w:r w:rsidR="00954299">
        <w:rPr>
          <w:rStyle w:val="Hyperlink"/>
          <w:rFonts w:cstheme="minorHAnsi"/>
          <w:spacing w:val="0"/>
          <w:sz w:val="21"/>
          <w:szCs w:val="21"/>
        </w:rPr>
        <w:instrText xml:space="preserve"> FORMTEXT </w:instrText>
      </w:r>
      <w:r w:rsidR="00954299">
        <w:rPr>
          <w:rStyle w:val="Hyperlink"/>
          <w:rFonts w:cstheme="minorHAnsi"/>
          <w:spacing w:val="0"/>
          <w:sz w:val="21"/>
          <w:szCs w:val="21"/>
        </w:rPr>
      </w:r>
      <w:r w:rsidR="00954299">
        <w:rPr>
          <w:rStyle w:val="Hyperlink"/>
          <w:rFonts w:cstheme="minorHAnsi"/>
          <w:spacing w:val="0"/>
          <w:sz w:val="21"/>
          <w:szCs w:val="21"/>
        </w:rPr>
        <w:fldChar w:fldCharType="separate"/>
      </w:r>
      <w:r w:rsidR="00954299">
        <w:rPr>
          <w:rStyle w:val="Hyperlink"/>
          <w:rFonts w:cstheme="minorHAnsi"/>
          <w:noProof/>
          <w:spacing w:val="0"/>
          <w:sz w:val="21"/>
          <w:szCs w:val="21"/>
        </w:rPr>
        <w:t>linkedin.com/in/parag-amrutkar</w:t>
      </w:r>
      <w:r w:rsidR="00954299">
        <w:rPr>
          <w:rStyle w:val="Hyperlink"/>
          <w:rFonts w:cstheme="minorHAnsi"/>
          <w:spacing w:val="0"/>
          <w:sz w:val="21"/>
          <w:szCs w:val="21"/>
        </w:rPr>
        <w:fldChar w:fldCharType="end"/>
      </w:r>
      <w:r w:rsidR="00B75D2A">
        <w:rPr>
          <w:rFonts w:cstheme="minorHAnsi"/>
          <w:spacing w:val="0"/>
          <w:sz w:val="21"/>
          <w:szCs w:val="21"/>
        </w:rPr>
        <w:fldChar w:fldCharType="end"/>
      </w:r>
    </w:p>
    <w:p w14:paraId="5A9AF022" w14:textId="767B0C07" w:rsidR="008055A2" w:rsidRPr="00F17894" w:rsidRDefault="0056545F" w:rsidP="66C23530">
      <w:pPr>
        <w:pStyle w:val="SectionHeading"/>
        <w:spacing w:line="240" w:lineRule="auto"/>
        <w:jc w:val="center"/>
        <w:rPr>
          <w:rFonts w:cstheme="minorBidi"/>
          <w:i/>
          <w:iCs/>
          <w:spacing w:val="4"/>
          <w:sz w:val="22"/>
          <w:szCs w:val="22"/>
        </w:rPr>
      </w:pPr>
      <w:r w:rsidRPr="66C23530">
        <w:rPr>
          <w:rFonts w:cstheme="minorBidi"/>
          <w:i/>
          <w:iCs/>
          <w:spacing w:val="4"/>
          <w:sz w:val="22"/>
          <w:szCs w:val="22"/>
        </w:rPr>
        <w:t xml:space="preserve">2025 MBA </w:t>
      </w:r>
      <w:r w:rsidR="00323B18" w:rsidRPr="66C23530">
        <w:rPr>
          <w:rFonts w:cstheme="minorBidi"/>
          <w:i/>
          <w:iCs/>
          <w:spacing w:val="4"/>
          <w:sz w:val="22"/>
          <w:szCs w:val="22"/>
        </w:rPr>
        <w:t>g</w:t>
      </w:r>
      <w:r w:rsidRPr="66C23530">
        <w:rPr>
          <w:rFonts w:cstheme="minorBidi"/>
          <w:i/>
          <w:iCs/>
          <w:spacing w:val="4"/>
          <w:sz w:val="22"/>
          <w:szCs w:val="22"/>
        </w:rPr>
        <w:t xml:space="preserve">raduate with </w:t>
      </w:r>
      <w:r w:rsidR="5D7F22DD" w:rsidRPr="66C23530">
        <w:rPr>
          <w:rFonts w:cstheme="minorBidi"/>
          <w:i/>
          <w:iCs/>
          <w:spacing w:val="4"/>
          <w:sz w:val="22"/>
          <w:szCs w:val="22"/>
        </w:rPr>
        <w:t>extensive</w:t>
      </w:r>
      <w:r w:rsidRPr="66C23530">
        <w:rPr>
          <w:rFonts w:cstheme="minorBidi"/>
          <w:i/>
          <w:iCs/>
          <w:spacing w:val="4"/>
          <w:sz w:val="22"/>
          <w:szCs w:val="22"/>
        </w:rPr>
        <w:t xml:space="preserve"> </w:t>
      </w:r>
      <w:r w:rsidR="00F17894" w:rsidRPr="66C23530">
        <w:rPr>
          <w:rFonts w:cstheme="minorBidi"/>
          <w:i/>
          <w:iCs/>
          <w:spacing w:val="4"/>
          <w:sz w:val="22"/>
          <w:szCs w:val="22"/>
        </w:rPr>
        <w:t>software product management ex</w:t>
      </w:r>
      <w:r w:rsidR="50685A22" w:rsidRPr="66C23530">
        <w:rPr>
          <w:rFonts w:cstheme="minorBidi"/>
          <w:i/>
          <w:iCs/>
          <w:spacing w:val="4"/>
          <w:sz w:val="22"/>
          <w:szCs w:val="22"/>
        </w:rPr>
        <w:t>perience</w:t>
      </w:r>
    </w:p>
    <w:p w14:paraId="40C6F4D2" w14:textId="5EFE3DEF" w:rsidR="0069397D" w:rsidRPr="00644DC3" w:rsidRDefault="0069397D" w:rsidP="00CB0F3B">
      <w:pPr>
        <w:pStyle w:val="SectionHeading"/>
        <w:spacing w:line="240" w:lineRule="auto"/>
        <w:rPr>
          <w:rFonts w:eastAsia="Batang" w:cstheme="minorHAnsi"/>
          <w:spacing w:val="4"/>
          <w:sz w:val="20"/>
          <w:szCs w:val="19"/>
        </w:rPr>
      </w:pPr>
      <w:r w:rsidRPr="00644DC3">
        <w:rPr>
          <w:rFonts w:cstheme="minorHAnsi"/>
          <w:spacing w:val="4"/>
          <w:sz w:val="22"/>
          <w:szCs w:val="22"/>
        </w:rPr>
        <w:t>EXPERIENCE</w:t>
      </w:r>
    </w:p>
    <w:p w14:paraId="2BAAE040" w14:textId="110CD9E0" w:rsidR="0069397D" w:rsidRPr="00644DC3" w:rsidRDefault="00997983" w:rsidP="00CB0F3B">
      <w:pPr>
        <w:pStyle w:val="InstitutionResume"/>
        <w:spacing w:line="240" w:lineRule="auto"/>
        <w:rPr>
          <w:rStyle w:val="InstitutionBoldResume"/>
          <w:rFonts w:eastAsia="Batang" w:cstheme="minorHAnsi"/>
          <w:spacing w:val="0"/>
        </w:rPr>
      </w:pPr>
      <w:r>
        <w:rPr>
          <w:rStyle w:val="InstitutionBoldResume"/>
          <w:rFonts w:eastAsia="Batang" w:cstheme="minorHAnsi"/>
          <w:caps/>
          <w:smallCaps w:val="0"/>
          <w:spacing w:val="0"/>
        </w:rPr>
        <w:t>SPECTIO</w:t>
      </w:r>
      <w:r w:rsidR="00C73849" w:rsidRPr="00644DC3">
        <w:rPr>
          <w:rStyle w:val="InstitutionBoldResume"/>
          <w:rFonts w:eastAsia="Batang" w:cstheme="minorHAnsi"/>
          <w:spacing w:val="0"/>
        </w:rPr>
        <w:t>,</w:t>
      </w:r>
      <w:r w:rsidR="0069397D" w:rsidRPr="00644DC3">
        <w:rPr>
          <w:rStyle w:val="InstitutionBoldResume"/>
          <w:rFonts w:eastAsia="Batang" w:cstheme="minorHAnsi"/>
          <w:spacing w:val="0"/>
        </w:rPr>
        <w:t xml:space="preserve"> </w:t>
      </w:r>
      <w:r>
        <w:rPr>
          <w:rFonts w:eastAsia="Batang" w:cstheme="minorHAnsi"/>
          <w:spacing w:val="0"/>
        </w:rPr>
        <w:t>Seattle, WA</w:t>
      </w:r>
      <w:r w:rsidR="00D23F52">
        <w:rPr>
          <w:rFonts w:eastAsia="Batang" w:cstheme="minorHAnsi"/>
          <w:spacing w:val="0"/>
        </w:rPr>
        <w:t xml:space="preserve"> </w:t>
      </w:r>
      <w:r w:rsidR="00D23F52" w:rsidRPr="00D23F52">
        <w:rPr>
          <w:rFonts w:eastAsia="Batang" w:cstheme="minorHAnsi"/>
          <w:b/>
          <w:bCs/>
          <w:spacing w:val="0"/>
        </w:rPr>
        <w:t>(MBA Internship)</w:t>
      </w:r>
      <w:r w:rsidR="0069397D" w:rsidRPr="00644DC3">
        <w:rPr>
          <w:rFonts w:eastAsia="Batang" w:cstheme="minorHAnsi"/>
          <w:spacing w:val="0"/>
        </w:rPr>
        <w:tab/>
      </w:r>
      <w:r w:rsidR="00CA6B28">
        <w:rPr>
          <w:rFonts w:eastAsia="Batang" w:cstheme="minorHAnsi"/>
          <w:spacing w:val="0"/>
        </w:rPr>
        <w:t>Jun</w:t>
      </w:r>
      <w:r w:rsidR="00894F9E">
        <w:rPr>
          <w:rFonts w:eastAsia="Batang" w:cstheme="minorHAnsi"/>
          <w:spacing w:val="0"/>
        </w:rPr>
        <w:t xml:space="preserve"> </w:t>
      </w:r>
      <w:r w:rsidR="00CA6B28">
        <w:rPr>
          <w:rFonts w:eastAsia="Batang" w:cstheme="minorHAnsi"/>
          <w:spacing w:val="0"/>
        </w:rPr>
        <w:t>–</w:t>
      </w:r>
      <w:r w:rsidR="00556AD5">
        <w:rPr>
          <w:rFonts w:eastAsia="Batang" w:cstheme="minorHAnsi"/>
          <w:spacing w:val="0"/>
        </w:rPr>
        <w:t xml:space="preserve"> </w:t>
      </w:r>
      <w:r w:rsidR="00CA6B28">
        <w:rPr>
          <w:rFonts w:eastAsia="Batang" w:cstheme="minorHAnsi"/>
          <w:spacing w:val="0"/>
        </w:rPr>
        <w:t xml:space="preserve">Sep </w:t>
      </w:r>
      <w:r w:rsidR="00EF6AA8">
        <w:rPr>
          <w:rFonts w:eastAsia="Batang" w:cstheme="minorHAnsi"/>
          <w:spacing w:val="0"/>
        </w:rPr>
        <w:t>2024</w:t>
      </w:r>
    </w:p>
    <w:p w14:paraId="549300B7" w14:textId="60096338" w:rsidR="00A623EB" w:rsidRDefault="00A92398" w:rsidP="00A623EB">
      <w:pPr>
        <w:pStyle w:val="InstitutionDescriptionResume"/>
      </w:pPr>
      <w:r>
        <w:t>AI-powered</w:t>
      </w:r>
      <w:r w:rsidR="00E92A85">
        <w:t xml:space="preserve"> </w:t>
      </w:r>
      <w:r w:rsidR="00583342">
        <w:t>project management platform</w:t>
      </w:r>
      <w:r>
        <w:t xml:space="preserve"> </w:t>
      </w:r>
      <w:r w:rsidR="00D0284C">
        <w:t>for</w:t>
      </w:r>
      <w:r w:rsidR="006268DF">
        <w:t xml:space="preserve"> </w:t>
      </w:r>
      <w:r w:rsidR="00D9669E">
        <w:t xml:space="preserve">efficiently building </w:t>
      </w:r>
      <w:r w:rsidR="00272BA6">
        <w:t>data products (dashboards, root cause analysis, etc.)</w:t>
      </w:r>
      <w:r w:rsidR="00D9669E">
        <w:t xml:space="preserve"> </w:t>
      </w:r>
    </w:p>
    <w:p w14:paraId="561461B6" w14:textId="7EE01977" w:rsidR="00DF3147" w:rsidRPr="00644DC3" w:rsidRDefault="00505467" w:rsidP="00CB0F3B">
      <w:pPr>
        <w:pStyle w:val="JobTitleResume"/>
        <w:spacing w:before="0" w:line="240" w:lineRule="auto"/>
        <w:rPr>
          <w:rFonts w:cstheme="minorHAnsi"/>
          <w:spacing w:val="0"/>
        </w:rPr>
      </w:pPr>
      <w:r>
        <w:rPr>
          <w:rFonts w:cstheme="minorHAnsi"/>
          <w:spacing w:val="0"/>
        </w:rPr>
        <w:t>Product Manag</w:t>
      </w:r>
      <w:r w:rsidR="00D23F52">
        <w:rPr>
          <w:rFonts w:cstheme="minorHAnsi"/>
          <w:spacing w:val="0"/>
        </w:rPr>
        <w:t>er</w:t>
      </w:r>
    </w:p>
    <w:p w14:paraId="3BAE89C9" w14:textId="15758CAE" w:rsidR="009000BC" w:rsidRDefault="00234FF3" w:rsidP="002B10D0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>Launched</w:t>
      </w:r>
      <w:r w:rsidR="00786F17">
        <w:rPr>
          <w:rFonts w:cstheme="minorHAnsi"/>
          <w:spacing w:val="0"/>
        </w:rPr>
        <w:t xml:space="preserve"> </w:t>
      </w:r>
      <w:proofErr w:type="spellStart"/>
      <w:r w:rsidR="00B47C07">
        <w:rPr>
          <w:rFonts w:cstheme="minorHAnsi"/>
          <w:spacing w:val="0"/>
        </w:rPr>
        <w:t>Spectio’s</w:t>
      </w:r>
      <w:proofErr w:type="spellEnd"/>
      <w:r w:rsidR="00B47C07">
        <w:rPr>
          <w:rFonts w:cstheme="minorHAnsi"/>
          <w:spacing w:val="0"/>
        </w:rPr>
        <w:t xml:space="preserve"> first industry starter </w:t>
      </w:r>
      <w:r w:rsidR="001E2EEA">
        <w:rPr>
          <w:rFonts w:cstheme="minorHAnsi"/>
          <w:spacing w:val="0"/>
        </w:rPr>
        <w:t xml:space="preserve">product </w:t>
      </w:r>
      <w:r w:rsidR="00B47C07">
        <w:rPr>
          <w:rFonts w:cstheme="minorHAnsi"/>
          <w:spacing w:val="0"/>
        </w:rPr>
        <w:t>kit</w:t>
      </w:r>
      <w:r w:rsidR="003C672F">
        <w:rPr>
          <w:rFonts w:cstheme="minorHAnsi"/>
          <w:spacing w:val="0"/>
        </w:rPr>
        <w:t xml:space="preserve"> with 50+ banking-specific KPIs and data requests</w:t>
      </w:r>
      <w:r w:rsidR="00AE57C4">
        <w:rPr>
          <w:rFonts w:cstheme="minorHAnsi"/>
          <w:spacing w:val="0"/>
        </w:rPr>
        <w:softHyphen/>
      </w:r>
      <w:r w:rsidR="00AE57C4">
        <w:rPr>
          <w:rFonts w:cstheme="minorHAnsi"/>
          <w:spacing w:val="0"/>
        </w:rPr>
        <w:softHyphen/>
        <w:t xml:space="preserve">—sourced </w:t>
      </w:r>
      <w:r w:rsidR="007C4EC4">
        <w:rPr>
          <w:rFonts w:cstheme="minorHAnsi"/>
          <w:spacing w:val="0"/>
        </w:rPr>
        <w:t>from annual financial reports and validated through user interviews</w:t>
      </w:r>
      <w:r w:rsidR="006972F5">
        <w:rPr>
          <w:rFonts w:cstheme="minorHAnsi"/>
          <w:spacing w:val="0"/>
        </w:rPr>
        <w:t xml:space="preserve">—to cut </w:t>
      </w:r>
      <w:r w:rsidR="00D3549B">
        <w:rPr>
          <w:rFonts w:cstheme="minorHAnsi"/>
          <w:spacing w:val="0"/>
        </w:rPr>
        <w:t>customer’s</w:t>
      </w:r>
      <w:r w:rsidR="00D22ADC">
        <w:rPr>
          <w:rFonts w:cstheme="minorHAnsi"/>
          <w:spacing w:val="0"/>
        </w:rPr>
        <w:t xml:space="preserve"> onboarding time by 40%. </w:t>
      </w:r>
    </w:p>
    <w:p w14:paraId="6BD7CC5E" w14:textId="657AF4EF" w:rsidR="00193553" w:rsidRPr="00F1538D" w:rsidRDefault="00790F80" w:rsidP="00F1538D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 w:rsidRPr="00790F80">
        <w:rPr>
          <w:rFonts w:cstheme="minorHAnsi"/>
          <w:spacing w:val="0"/>
        </w:rPr>
        <w:t>Reimagined UX with AI co-pilot</w:t>
      </w:r>
      <w:r>
        <w:rPr>
          <w:rFonts w:cstheme="minorHAnsi"/>
          <w:spacing w:val="0"/>
        </w:rPr>
        <w:t xml:space="preserve"> by defining product requirements and partnering with engineering to </w:t>
      </w:r>
      <w:r w:rsidRPr="00790F80">
        <w:rPr>
          <w:rFonts w:cstheme="minorHAnsi"/>
          <w:spacing w:val="0"/>
        </w:rPr>
        <w:t>leverag</w:t>
      </w:r>
      <w:r>
        <w:rPr>
          <w:rFonts w:cstheme="minorHAnsi"/>
          <w:spacing w:val="0"/>
        </w:rPr>
        <w:t>e</w:t>
      </w:r>
      <w:r w:rsidRPr="00790F80">
        <w:rPr>
          <w:rFonts w:cstheme="minorHAnsi"/>
          <w:spacing w:val="0"/>
        </w:rPr>
        <w:t xml:space="preserve"> open</w:t>
      </w:r>
      <w:r>
        <w:rPr>
          <w:rFonts w:cstheme="minorHAnsi"/>
          <w:spacing w:val="0"/>
        </w:rPr>
        <w:t>-</w:t>
      </w:r>
      <w:r w:rsidRPr="00790F80">
        <w:rPr>
          <w:rFonts w:cstheme="minorHAnsi"/>
          <w:spacing w:val="0"/>
        </w:rPr>
        <w:t xml:space="preserve">source LLMs, </w:t>
      </w:r>
      <w:r>
        <w:rPr>
          <w:rFonts w:cstheme="minorHAnsi"/>
          <w:spacing w:val="0"/>
        </w:rPr>
        <w:t>achieving</w:t>
      </w:r>
      <w:r w:rsidRPr="00790F80">
        <w:rPr>
          <w:rFonts w:cstheme="minorHAnsi"/>
          <w:spacing w:val="0"/>
        </w:rPr>
        <w:t xml:space="preserve"> 68% user adoption and </w:t>
      </w:r>
      <w:r>
        <w:rPr>
          <w:rFonts w:cstheme="minorHAnsi"/>
          <w:spacing w:val="0"/>
        </w:rPr>
        <w:t>3x faster data request creation</w:t>
      </w:r>
      <w:r w:rsidRPr="00790F80">
        <w:rPr>
          <w:rFonts w:cstheme="minorHAnsi"/>
          <w:spacing w:val="0"/>
        </w:rPr>
        <w:t xml:space="preserve"> (30→10 mins)</w:t>
      </w:r>
      <w:r>
        <w:rPr>
          <w:rFonts w:cstheme="minorHAnsi"/>
          <w:spacing w:val="0"/>
        </w:rPr>
        <w:t>.</w:t>
      </w:r>
    </w:p>
    <w:p w14:paraId="673B5478" w14:textId="2734CE4A" w:rsidR="008A350E" w:rsidRPr="00644DC3" w:rsidRDefault="00A33A84" w:rsidP="008A350E">
      <w:pPr>
        <w:pStyle w:val="InstitutionResume"/>
        <w:spacing w:line="240" w:lineRule="auto"/>
        <w:rPr>
          <w:rStyle w:val="InstitutionBoldResume"/>
          <w:rFonts w:eastAsia="Batang" w:cstheme="minorHAnsi"/>
          <w:spacing w:val="0"/>
        </w:rPr>
      </w:pPr>
      <w:r>
        <w:rPr>
          <w:rStyle w:val="InstitutionBoldResume"/>
          <w:rFonts w:eastAsia="Batang" w:cstheme="minorHAnsi"/>
          <w:caps/>
          <w:smallCaps w:val="0"/>
          <w:spacing w:val="0"/>
        </w:rPr>
        <w:t>Microsoft</w:t>
      </w:r>
      <w:r w:rsidR="008A350E" w:rsidRPr="00644DC3">
        <w:rPr>
          <w:rStyle w:val="InstitutionBoldResume"/>
          <w:rFonts w:eastAsia="Batang" w:cstheme="minorHAnsi"/>
          <w:spacing w:val="0"/>
        </w:rPr>
        <w:t xml:space="preserve">, </w:t>
      </w:r>
      <w:r>
        <w:rPr>
          <w:rFonts w:eastAsia="Batang" w:cstheme="minorHAnsi"/>
          <w:spacing w:val="0"/>
        </w:rPr>
        <w:t>Redmond</w:t>
      </w:r>
      <w:r w:rsidR="008A350E">
        <w:rPr>
          <w:rFonts w:eastAsia="Batang" w:cstheme="minorHAnsi"/>
          <w:spacing w:val="0"/>
        </w:rPr>
        <w:t>, WA</w:t>
      </w:r>
      <w:r w:rsidR="00D23F52">
        <w:rPr>
          <w:rFonts w:eastAsia="Batang" w:cstheme="minorHAnsi"/>
          <w:spacing w:val="0"/>
        </w:rPr>
        <w:t xml:space="preserve"> </w:t>
      </w:r>
      <w:r w:rsidR="00D23F52" w:rsidRPr="00D23F52">
        <w:rPr>
          <w:rFonts w:eastAsia="Batang" w:cstheme="minorHAnsi"/>
          <w:b/>
          <w:bCs/>
          <w:spacing w:val="0"/>
        </w:rPr>
        <w:t>(MBA Consulting Project)</w:t>
      </w:r>
      <w:r w:rsidR="008A350E" w:rsidRPr="00644DC3">
        <w:rPr>
          <w:rFonts w:eastAsia="Batang" w:cstheme="minorHAnsi"/>
          <w:spacing w:val="0"/>
        </w:rPr>
        <w:tab/>
      </w:r>
      <w:r w:rsidR="003F41CE">
        <w:rPr>
          <w:rFonts w:eastAsia="Batang" w:cstheme="minorHAnsi"/>
          <w:spacing w:val="0"/>
        </w:rPr>
        <w:t>Jan</w:t>
      </w:r>
      <w:r w:rsidR="00894F9E">
        <w:rPr>
          <w:rFonts w:eastAsia="Batang" w:cstheme="minorHAnsi"/>
          <w:spacing w:val="0"/>
        </w:rPr>
        <w:t xml:space="preserve"> </w:t>
      </w:r>
      <w:r w:rsidR="003F41CE">
        <w:rPr>
          <w:rFonts w:eastAsia="Batang" w:cstheme="minorHAnsi"/>
          <w:spacing w:val="0"/>
        </w:rPr>
        <w:t xml:space="preserve">– Mar </w:t>
      </w:r>
      <w:r w:rsidR="008A350E">
        <w:rPr>
          <w:rFonts w:eastAsia="Batang" w:cstheme="minorHAnsi"/>
          <w:spacing w:val="0"/>
        </w:rPr>
        <w:t>2024</w:t>
      </w:r>
    </w:p>
    <w:p w14:paraId="6A2460A0" w14:textId="749567D4" w:rsidR="008A350E" w:rsidRPr="00644DC3" w:rsidRDefault="00202E59" w:rsidP="008A350E">
      <w:pPr>
        <w:pStyle w:val="JobTitleResume"/>
        <w:spacing w:before="0" w:line="240" w:lineRule="auto"/>
        <w:rPr>
          <w:rFonts w:cstheme="minorHAnsi"/>
          <w:spacing w:val="0"/>
        </w:rPr>
      </w:pPr>
      <w:r>
        <w:rPr>
          <w:rFonts w:cstheme="minorHAnsi"/>
          <w:spacing w:val="0"/>
        </w:rPr>
        <w:t>Growth Product Manage</w:t>
      </w:r>
      <w:r w:rsidR="00361E2D">
        <w:rPr>
          <w:rFonts w:cstheme="minorHAnsi"/>
          <w:spacing w:val="0"/>
        </w:rPr>
        <w:t>ment Consultant</w:t>
      </w:r>
    </w:p>
    <w:p w14:paraId="4B8B2686" w14:textId="31141FCF" w:rsidR="00EA2A16" w:rsidRPr="007109E6" w:rsidRDefault="00EA2A16" w:rsidP="007109E6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 xml:space="preserve">Proposed 3 </w:t>
      </w:r>
      <w:r w:rsidR="00B715B3">
        <w:rPr>
          <w:rFonts w:cstheme="minorHAnsi"/>
          <w:spacing w:val="0"/>
        </w:rPr>
        <w:t>new</w:t>
      </w:r>
      <w:r>
        <w:rPr>
          <w:rFonts w:cstheme="minorHAnsi"/>
          <w:spacing w:val="0"/>
        </w:rPr>
        <w:t xml:space="preserve"> customer segments </w:t>
      </w:r>
      <w:r w:rsidR="00E3634D" w:rsidRPr="00D00383">
        <w:rPr>
          <w:rFonts w:cstheme="minorHAnsi"/>
          <w:spacing w:val="0"/>
        </w:rPr>
        <w:t>(K-12 after-school programs, STEM camps, and corporate training)</w:t>
      </w:r>
      <w:r w:rsidR="00E3634D">
        <w:rPr>
          <w:rFonts w:cstheme="minorHAnsi"/>
          <w:spacing w:val="0"/>
        </w:rPr>
        <w:t xml:space="preserve"> through market analysis and customer segmentation of </w:t>
      </w:r>
      <w:r w:rsidR="00E3634D" w:rsidRPr="00D00383">
        <w:rPr>
          <w:rFonts w:cstheme="minorHAnsi"/>
          <w:spacing w:val="0"/>
        </w:rPr>
        <w:t>$2.3B game-based learning market (22% CAGR)</w:t>
      </w:r>
      <w:r w:rsidR="007109E6">
        <w:rPr>
          <w:rFonts w:cstheme="minorHAnsi"/>
          <w:spacing w:val="0"/>
        </w:rPr>
        <w:t xml:space="preserve"> to </w:t>
      </w:r>
      <w:r w:rsidR="007109E6" w:rsidRPr="00D00383">
        <w:rPr>
          <w:rFonts w:cstheme="minorHAnsi"/>
          <w:spacing w:val="0"/>
        </w:rPr>
        <w:t>diversify revenue beyond classroom licensing</w:t>
      </w:r>
      <w:r w:rsidR="007109E6">
        <w:rPr>
          <w:rFonts w:cstheme="minorHAnsi"/>
          <w:spacing w:val="0"/>
        </w:rPr>
        <w:t xml:space="preserve"> and reduce Office 365 bundling dependency by 15%.</w:t>
      </w:r>
    </w:p>
    <w:p w14:paraId="30EEBF5D" w14:textId="403E3332" w:rsidR="0029458F" w:rsidRPr="00A07506" w:rsidRDefault="00A07506" w:rsidP="008A350E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 w:rsidRPr="00A07506">
        <w:rPr>
          <w:rFonts w:cstheme="minorHAnsi"/>
          <w:spacing w:val="0"/>
        </w:rPr>
        <w:t>Identified product gaps</w:t>
      </w:r>
      <w:r>
        <w:rPr>
          <w:rFonts w:cstheme="minorHAnsi"/>
          <w:spacing w:val="0"/>
        </w:rPr>
        <w:t xml:space="preserve"> through competitive benchmarking</w:t>
      </w:r>
      <w:r w:rsidRPr="00A07506">
        <w:rPr>
          <w:rFonts w:cstheme="minorHAnsi"/>
          <w:spacing w:val="0"/>
        </w:rPr>
        <w:t xml:space="preserve">, </w:t>
      </w:r>
      <w:r>
        <w:rPr>
          <w:rFonts w:cstheme="minorHAnsi"/>
          <w:spacing w:val="0"/>
        </w:rPr>
        <w:t>shaping</w:t>
      </w:r>
      <w:r w:rsidRPr="00A07506">
        <w:rPr>
          <w:rFonts w:cstheme="minorHAnsi"/>
          <w:spacing w:val="0"/>
        </w:rPr>
        <w:t xml:space="preserve"> strategic product roadmap.</w:t>
      </w:r>
    </w:p>
    <w:p w14:paraId="6C8F0F61" w14:textId="02BF452B" w:rsidR="0069397D" w:rsidRPr="00644DC3" w:rsidRDefault="00942837" w:rsidP="00CB0F3B">
      <w:pPr>
        <w:pStyle w:val="InstitutionResume"/>
        <w:spacing w:line="240" w:lineRule="auto"/>
        <w:rPr>
          <w:rFonts w:eastAsia="Batang" w:cstheme="minorHAnsi"/>
          <w:spacing w:val="0"/>
        </w:rPr>
      </w:pPr>
      <w:r>
        <w:rPr>
          <w:rStyle w:val="InstitutionBoldResume"/>
          <w:rFonts w:eastAsia="Batang" w:cstheme="minorHAnsi"/>
          <w:caps/>
          <w:smallCaps w:val="0"/>
          <w:spacing w:val="0"/>
        </w:rPr>
        <w:t>Deloitte DIGITAL</w:t>
      </w:r>
      <w:r w:rsidR="00DF3147" w:rsidRPr="00644DC3">
        <w:rPr>
          <w:rStyle w:val="InstitutionBoldResume"/>
          <w:rFonts w:eastAsia="Batang" w:cstheme="minorHAnsi"/>
          <w:spacing w:val="0"/>
        </w:rPr>
        <w:t xml:space="preserve">, </w:t>
      </w:r>
      <w:r w:rsidR="00626448">
        <w:rPr>
          <w:rFonts w:eastAsia="Batang" w:cstheme="minorHAnsi"/>
          <w:spacing w:val="0"/>
        </w:rPr>
        <w:t>Pune</w:t>
      </w:r>
      <w:r w:rsidR="00664758">
        <w:rPr>
          <w:rFonts w:eastAsia="Batang" w:cstheme="minorHAnsi"/>
          <w:spacing w:val="0"/>
        </w:rPr>
        <w:t xml:space="preserve">, </w:t>
      </w:r>
      <w:r w:rsidR="00626448">
        <w:rPr>
          <w:rFonts w:eastAsia="Batang" w:cstheme="minorHAnsi"/>
          <w:spacing w:val="0"/>
        </w:rPr>
        <w:t>India</w:t>
      </w:r>
      <w:r w:rsidR="0069397D" w:rsidRPr="00644DC3">
        <w:rPr>
          <w:rFonts w:eastAsia="Batang" w:cstheme="minorHAnsi"/>
          <w:spacing w:val="0"/>
        </w:rPr>
        <w:tab/>
      </w:r>
      <w:r w:rsidR="004970BB">
        <w:rPr>
          <w:rFonts w:eastAsia="Batang" w:cstheme="minorHAnsi"/>
          <w:spacing w:val="0"/>
        </w:rPr>
        <w:t xml:space="preserve">Aug </w:t>
      </w:r>
      <w:r w:rsidR="007D166F">
        <w:rPr>
          <w:rFonts w:eastAsia="Batang" w:cstheme="minorHAnsi"/>
          <w:spacing w:val="0"/>
        </w:rPr>
        <w:t>2019</w:t>
      </w:r>
      <w:r w:rsidR="004970BB">
        <w:rPr>
          <w:rFonts w:eastAsia="Batang" w:cstheme="minorHAnsi"/>
          <w:spacing w:val="0"/>
        </w:rPr>
        <w:t xml:space="preserve"> </w:t>
      </w:r>
      <w:r w:rsidR="0087729F">
        <w:rPr>
          <w:rFonts w:eastAsia="Batang" w:cstheme="minorHAnsi"/>
          <w:spacing w:val="0"/>
        </w:rPr>
        <w:t>–</w:t>
      </w:r>
      <w:r w:rsidR="004970BB">
        <w:rPr>
          <w:rFonts w:eastAsia="Batang" w:cstheme="minorHAnsi"/>
          <w:spacing w:val="0"/>
        </w:rPr>
        <w:t xml:space="preserve"> </w:t>
      </w:r>
      <w:r w:rsidR="0087729F">
        <w:rPr>
          <w:rFonts w:eastAsia="Batang" w:cstheme="minorHAnsi"/>
          <w:spacing w:val="0"/>
        </w:rPr>
        <w:t xml:space="preserve">Jul </w:t>
      </w:r>
      <w:r w:rsidR="007D166F">
        <w:rPr>
          <w:rFonts w:eastAsia="Batang" w:cstheme="minorHAnsi"/>
          <w:spacing w:val="0"/>
        </w:rPr>
        <w:t>2023</w:t>
      </w:r>
    </w:p>
    <w:p w14:paraId="1610EA6B" w14:textId="4E25E1A1" w:rsidR="00873C8E" w:rsidRPr="00644DC3" w:rsidRDefault="004B65D8" w:rsidP="00CB0F3B">
      <w:pPr>
        <w:pStyle w:val="JobTitleResume"/>
        <w:spacing w:before="0" w:line="240" w:lineRule="auto"/>
        <w:rPr>
          <w:rFonts w:cstheme="minorHAnsi"/>
          <w:bCs/>
          <w:spacing w:val="0"/>
        </w:rPr>
      </w:pPr>
      <w:r>
        <w:rPr>
          <w:rFonts w:cstheme="minorHAnsi"/>
          <w:spacing w:val="0"/>
        </w:rPr>
        <w:t xml:space="preserve">Technical </w:t>
      </w:r>
      <w:r w:rsidR="001D62E5">
        <w:rPr>
          <w:rFonts w:cstheme="minorHAnsi"/>
          <w:spacing w:val="0"/>
        </w:rPr>
        <w:t>Product Manage</w:t>
      </w:r>
      <w:r w:rsidR="00361E2D">
        <w:rPr>
          <w:rFonts w:cstheme="minorHAnsi"/>
          <w:spacing w:val="0"/>
        </w:rPr>
        <w:t>r</w:t>
      </w:r>
      <w:r>
        <w:rPr>
          <w:rFonts w:cstheme="minorHAnsi"/>
          <w:spacing w:val="0"/>
        </w:rPr>
        <w:t xml:space="preserve"> </w:t>
      </w:r>
      <w:r w:rsidR="00361E2D">
        <w:rPr>
          <w:rFonts w:cstheme="minorHAnsi"/>
          <w:spacing w:val="0"/>
        </w:rPr>
        <w:t>(</w:t>
      </w:r>
      <w:r>
        <w:rPr>
          <w:rFonts w:cstheme="minorHAnsi"/>
          <w:spacing w:val="0"/>
        </w:rPr>
        <w:t>Consultant</w:t>
      </w:r>
      <w:r w:rsidR="00361E2D">
        <w:rPr>
          <w:rFonts w:cstheme="minorHAnsi"/>
          <w:spacing w:val="0"/>
        </w:rPr>
        <w:t>)</w:t>
      </w:r>
      <w:r w:rsidR="001D62E5">
        <w:rPr>
          <w:rFonts w:cstheme="minorHAnsi"/>
          <w:spacing w:val="0"/>
        </w:rPr>
        <w:t>,</w:t>
      </w:r>
      <w:r w:rsidR="00336933">
        <w:rPr>
          <w:rFonts w:cstheme="minorHAnsi"/>
          <w:spacing w:val="0"/>
        </w:rPr>
        <w:t xml:space="preserve"> E-commerce</w:t>
      </w:r>
      <w:r w:rsidR="00502F64" w:rsidRPr="00644DC3">
        <w:rPr>
          <w:rFonts w:cstheme="minorHAnsi"/>
          <w:spacing w:val="0"/>
        </w:rPr>
        <w:t xml:space="preserve"> </w:t>
      </w:r>
      <w:r w:rsidR="001057CC">
        <w:rPr>
          <w:rFonts w:cstheme="minorHAnsi"/>
          <w:spacing w:val="0"/>
        </w:rPr>
        <w:t>Platforms</w:t>
      </w:r>
      <w:r w:rsidR="00720FF4">
        <w:rPr>
          <w:rFonts w:cstheme="minorHAnsi"/>
          <w:spacing w:val="0"/>
        </w:rPr>
        <w:t xml:space="preserve"> and Operations</w:t>
      </w:r>
      <w:r w:rsidR="000C2CE4">
        <w:rPr>
          <w:rFonts w:cstheme="minorHAnsi"/>
          <w:spacing w:val="0"/>
        </w:rPr>
        <w:t xml:space="preserve"> </w:t>
      </w:r>
    </w:p>
    <w:p w14:paraId="7644C01D" w14:textId="4F2A3E57" w:rsidR="00EF7195" w:rsidRDefault="00EF7195" w:rsidP="00EF7195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 xml:space="preserve">Launched omni-channel shopping experience for large-scale, in-person company events by mapping customer journeys and </w:t>
      </w:r>
      <w:r w:rsidR="00D256B2">
        <w:rPr>
          <w:rFonts w:cstheme="minorHAnsi"/>
          <w:spacing w:val="0"/>
        </w:rPr>
        <w:t>creating user stories</w:t>
      </w:r>
      <w:r>
        <w:rPr>
          <w:rFonts w:cstheme="minorHAnsi"/>
          <w:spacing w:val="0"/>
        </w:rPr>
        <w:t xml:space="preserve">, growing YOY sales by 120% and </w:t>
      </w:r>
      <w:r w:rsidR="00E0321F">
        <w:rPr>
          <w:rFonts w:cstheme="minorHAnsi"/>
          <w:spacing w:val="0"/>
        </w:rPr>
        <w:t>cutting</w:t>
      </w:r>
      <w:r>
        <w:rPr>
          <w:rFonts w:cstheme="minorHAnsi"/>
          <w:spacing w:val="0"/>
        </w:rPr>
        <w:t xml:space="preserve"> offline checkout times </w:t>
      </w:r>
      <w:r w:rsidR="00E0321F">
        <w:rPr>
          <w:rFonts w:cstheme="minorHAnsi"/>
          <w:spacing w:val="0"/>
        </w:rPr>
        <w:t>in half</w:t>
      </w:r>
      <w:r>
        <w:rPr>
          <w:rFonts w:cstheme="minorHAnsi"/>
          <w:spacing w:val="0"/>
        </w:rPr>
        <w:t>.</w:t>
      </w:r>
    </w:p>
    <w:p w14:paraId="1DD0F118" w14:textId="77777777" w:rsidR="002C1215" w:rsidRDefault="00EF7195" w:rsidP="001D62E5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>Overhauled</w:t>
      </w:r>
      <w:r w:rsidR="00644AB9" w:rsidRPr="00644AB9">
        <w:rPr>
          <w:rFonts w:cstheme="minorHAnsi"/>
          <w:spacing w:val="0"/>
        </w:rPr>
        <w:t xml:space="preserve"> end-to-end product search experience by </w:t>
      </w:r>
      <w:r w:rsidR="005B0FB4">
        <w:rPr>
          <w:rFonts w:cstheme="minorHAnsi"/>
          <w:spacing w:val="0"/>
        </w:rPr>
        <w:t xml:space="preserve">analyzing </w:t>
      </w:r>
      <w:r w:rsidR="006F5BD4">
        <w:rPr>
          <w:rFonts w:cstheme="minorHAnsi"/>
          <w:spacing w:val="0"/>
        </w:rPr>
        <w:t>customer behavior</w:t>
      </w:r>
      <w:r w:rsidR="005E4480">
        <w:rPr>
          <w:rFonts w:cstheme="minorHAnsi"/>
          <w:spacing w:val="0"/>
        </w:rPr>
        <w:t xml:space="preserve"> </w:t>
      </w:r>
      <w:r w:rsidR="009950DF">
        <w:rPr>
          <w:rFonts w:cstheme="minorHAnsi"/>
          <w:spacing w:val="0"/>
        </w:rPr>
        <w:t>and incorporating</w:t>
      </w:r>
      <w:r w:rsidR="009950DF" w:rsidRPr="00644AB9">
        <w:rPr>
          <w:rFonts w:cstheme="minorHAnsi"/>
          <w:spacing w:val="0"/>
        </w:rPr>
        <w:t xml:space="preserve"> customer feedback </w:t>
      </w:r>
      <w:r w:rsidR="005E4480">
        <w:rPr>
          <w:rFonts w:cstheme="minorHAnsi"/>
          <w:spacing w:val="0"/>
        </w:rPr>
        <w:t xml:space="preserve">to </w:t>
      </w:r>
      <w:r w:rsidR="001D62E5">
        <w:rPr>
          <w:rFonts w:cstheme="minorHAnsi"/>
          <w:spacing w:val="0"/>
        </w:rPr>
        <w:t>enhanc</w:t>
      </w:r>
      <w:r w:rsidR="005E4480">
        <w:rPr>
          <w:rFonts w:cstheme="minorHAnsi"/>
          <w:spacing w:val="0"/>
        </w:rPr>
        <w:t>e</w:t>
      </w:r>
      <w:r w:rsidR="001D62E5">
        <w:rPr>
          <w:rFonts w:cstheme="minorHAnsi"/>
          <w:spacing w:val="0"/>
        </w:rPr>
        <w:t xml:space="preserve"> product discoverability</w:t>
      </w:r>
      <w:r w:rsidR="0008448B">
        <w:rPr>
          <w:rFonts w:cstheme="minorHAnsi"/>
          <w:spacing w:val="0"/>
        </w:rPr>
        <w:t xml:space="preserve"> and UX</w:t>
      </w:r>
      <w:r w:rsidR="005E4480">
        <w:rPr>
          <w:rFonts w:cstheme="minorHAnsi"/>
          <w:spacing w:val="0"/>
        </w:rPr>
        <w:t xml:space="preserve">, </w:t>
      </w:r>
      <w:r w:rsidR="001D62E5">
        <w:rPr>
          <w:rFonts w:cstheme="minorHAnsi"/>
          <w:spacing w:val="0"/>
        </w:rPr>
        <w:t>boosting</w:t>
      </w:r>
      <w:r w:rsidR="00644AB9" w:rsidRPr="00644AB9">
        <w:rPr>
          <w:rFonts w:cstheme="minorHAnsi"/>
          <w:spacing w:val="0"/>
        </w:rPr>
        <w:t xml:space="preserve"> search-to-purchase conversion</w:t>
      </w:r>
      <w:r w:rsidR="001D62E5">
        <w:rPr>
          <w:rFonts w:cstheme="minorHAnsi"/>
          <w:spacing w:val="0"/>
        </w:rPr>
        <w:t xml:space="preserve"> by 15%.</w:t>
      </w:r>
    </w:p>
    <w:p w14:paraId="7B902CEC" w14:textId="05CF7179" w:rsidR="00EA4AE5" w:rsidRPr="002C1215" w:rsidRDefault="002C1215" w:rsidP="002C1215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 w:rsidRPr="009A39B8">
        <w:rPr>
          <w:rFonts w:cstheme="minorHAnsi"/>
          <w:spacing w:val="0"/>
        </w:rPr>
        <w:t xml:space="preserve">Enhanced e-commerce fraud detection by designing </w:t>
      </w:r>
      <w:r>
        <w:rPr>
          <w:rFonts w:cstheme="minorHAnsi"/>
          <w:spacing w:val="0"/>
        </w:rPr>
        <w:t xml:space="preserve">technical architecture for </w:t>
      </w:r>
      <w:r w:rsidRPr="009A39B8">
        <w:rPr>
          <w:rFonts w:cstheme="minorHAnsi"/>
          <w:spacing w:val="0"/>
        </w:rPr>
        <w:t>integrat</w:t>
      </w:r>
      <w:r>
        <w:rPr>
          <w:rFonts w:cstheme="minorHAnsi"/>
          <w:spacing w:val="0"/>
        </w:rPr>
        <w:t>ing</w:t>
      </w:r>
      <w:r w:rsidRPr="009A39B8">
        <w:rPr>
          <w:rFonts w:cstheme="minorHAnsi"/>
          <w:spacing w:val="0"/>
        </w:rPr>
        <w:t xml:space="preserve"> AI-driven prevention tool</w:t>
      </w:r>
      <w:r>
        <w:rPr>
          <w:rFonts w:cstheme="minorHAnsi"/>
          <w:spacing w:val="0"/>
        </w:rPr>
        <w:t>,</w:t>
      </w:r>
      <w:r w:rsidRPr="009A39B8">
        <w:rPr>
          <w:rFonts w:cstheme="minorHAnsi"/>
          <w:spacing w:val="0"/>
        </w:rPr>
        <w:t xml:space="preserve"> expanding risk assessment from 3 to 10+ identity fields and </w:t>
      </w:r>
      <w:r>
        <w:rPr>
          <w:rFonts w:cstheme="minorHAnsi"/>
          <w:spacing w:val="0"/>
        </w:rPr>
        <w:t>minimizing</w:t>
      </w:r>
      <w:r w:rsidRPr="009A39B8">
        <w:rPr>
          <w:rFonts w:cstheme="minorHAnsi"/>
          <w:spacing w:val="0"/>
        </w:rPr>
        <w:t xml:space="preserve"> </w:t>
      </w:r>
      <w:r>
        <w:rPr>
          <w:rFonts w:cstheme="minorHAnsi"/>
          <w:spacing w:val="0"/>
        </w:rPr>
        <w:t>reliance on manual reviews.</w:t>
      </w:r>
      <w:r w:rsidR="00EA4AE5" w:rsidRPr="002C1215">
        <w:rPr>
          <w:rFonts w:cstheme="minorHAnsi"/>
          <w:spacing w:val="0"/>
        </w:rPr>
        <w:t xml:space="preserve"> </w:t>
      </w:r>
    </w:p>
    <w:p w14:paraId="12F47264" w14:textId="77777777" w:rsidR="002A3877" w:rsidRDefault="00A7583F" w:rsidP="002D1ACB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 w:rsidRPr="00A7583F">
        <w:rPr>
          <w:rFonts w:cstheme="minorHAnsi"/>
          <w:spacing w:val="0"/>
        </w:rPr>
        <w:t xml:space="preserve">Collaborated with cross-functional teams (design, engineering, marketing) to </w:t>
      </w:r>
      <w:r w:rsidR="00D503AA">
        <w:rPr>
          <w:rFonts w:cstheme="minorHAnsi"/>
          <w:spacing w:val="0"/>
        </w:rPr>
        <w:t xml:space="preserve">redesign </w:t>
      </w:r>
      <w:r w:rsidRPr="00A7583F">
        <w:rPr>
          <w:rFonts w:cstheme="minorHAnsi"/>
          <w:spacing w:val="0"/>
        </w:rPr>
        <w:t xml:space="preserve">homepage </w:t>
      </w:r>
      <w:r w:rsidR="00D503AA">
        <w:rPr>
          <w:rFonts w:cstheme="minorHAnsi"/>
          <w:spacing w:val="0"/>
        </w:rPr>
        <w:t>experi</w:t>
      </w:r>
      <w:r w:rsidR="00B225F6">
        <w:rPr>
          <w:rFonts w:cstheme="minorHAnsi"/>
          <w:spacing w:val="0"/>
        </w:rPr>
        <w:t>ence</w:t>
      </w:r>
      <w:r w:rsidRPr="00A7583F">
        <w:rPr>
          <w:rFonts w:cstheme="minorHAnsi"/>
          <w:spacing w:val="0"/>
        </w:rPr>
        <w:t>, achieving 30% reduction in bounce rates and 10% increase in average session duration.</w:t>
      </w:r>
    </w:p>
    <w:p w14:paraId="21F66FDF" w14:textId="57B16A16" w:rsidR="00C9156E" w:rsidRDefault="00C9156E" w:rsidP="00F11E95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>Led strategic planning and execution of SAP Commerce Cloud upgrade, enhancing system performance by 25%.</w:t>
      </w:r>
    </w:p>
    <w:p w14:paraId="58984B94" w14:textId="32BB9103" w:rsidR="00E77D59" w:rsidRPr="00644DC3" w:rsidRDefault="00C27053" w:rsidP="00CB0F3B">
      <w:pPr>
        <w:pStyle w:val="JobTitleResume"/>
        <w:spacing w:before="0" w:line="240" w:lineRule="auto"/>
        <w:rPr>
          <w:rFonts w:cstheme="minorHAnsi"/>
          <w:spacing w:val="0"/>
        </w:rPr>
      </w:pPr>
      <w:r>
        <w:rPr>
          <w:rFonts w:cstheme="minorHAnsi"/>
          <w:spacing w:val="0"/>
        </w:rPr>
        <w:t>Software Engineer</w:t>
      </w:r>
      <w:r w:rsidR="004B65D8">
        <w:rPr>
          <w:rFonts w:cstheme="minorHAnsi"/>
          <w:spacing w:val="0"/>
        </w:rPr>
        <w:t xml:space="preserve"> </w:t>
      </w:r>
      <w:r w:rsidR="00361E2D">
        <w:rPr>
          <w:rFonts w:cstheme="minorHAnsi"/>
          <w:spacing w:val="0"/>
        </w:rPr>
        <w:t>(</w:t>
      </w:r>
      <w:r w:rsidR="004B65D8">
        <w:rPr>
          <w:rFonts w:cstheme="minorHAnsi"/>
          <w:spacing w:val="0"/>
        </w:rPr>
        <w:t>Analyst</w:t>
      </w:r>
      <w:r w:rsidR="00361E2D">
        <w:rPr>
          <w:rFonts w:cstheme="minorHAnsi"/>
          <w:spacing w:val="0"/>
        </w:rPr>
        <w:t>)</w:t>
      </w:r>
      <w:r w:rsidR="00336933">
        <w:rPr>
          <w:rFonts w:cstheme="minorHAnsi"/>
          <w:spacing w:val="0"/>
        </w:rPr>
        <w:t>, E-commerce</w:t>
      </w:r>
      <w:r w:rsidR="00923A59" w:rsidRPr="00644DC3">
        <w:rPr>
          <w:rFonts w:cstheme="minorHAnsi"/>
          <w:spacing w:val="0"/>
        </w:rPr>
        <w:t xml:space="preserve"> </w:t>
      </w:r>
      <w:r w:rsidR="001057CC">
        <w:rPr>
          <w:rFonts w:cstheme="minorHAnsi"/>
          <w:spacing w:val="0"/>
        </w:rPr>
        <w:t>Platforms</w:t>
      </w:r>
      <w:r w:rsidR="00720FF4">
        <w:rPr>
          <w:rFonts w:cstheme="minorHAnsi"/>
          <w:spacing w:val="0"/>
        </w:rPr>
        <w:t xml:space="preserve"> and Operations</w:t>
      </w:r>
    </w:p>
    <w:p w14:paraId="513E6F5B" w14:textId="2E2D661E" w:rsidR="00691270" w:rsidRDefault="00D774BA" w:rsidP="004E7925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bookmarkStart w:id="2" w:name="Text24"/>
      <w:r>
        <w:rPr>
          <w:rFonts w:cstheme="minorHAnsi"/>
          <w:spacing w:val="0"/>
        </w:rPr>
        <w:t>Simplified</w:t>
      </w:r>
      <w:r w:rsidR="00691270" w:rsidRPr="00691270">
        <w:rPr>
          <w:rFonts w:cstheme="minorHAnsi"/>
          <w:spacing w:val="0"/>
        </w:rPr>
        <w:t xml:space="preserve"> </w:t>
      </w:r>
      <w:r w:rsidR="009D43FD">
        <w:rPr>
          <w:rFonts w:cstheme="minorHAnsi"/>
          <w:spacing w:val="0"/>
        </w:rPr>
        <w:t xml:space="preserve">cumbersome </w:t>
      </w:r>
      <w:r w:rsidR="00691270" w:rsidRPr="00691270">
        <w:rPr>
          <w:rFonts w:cstheme="minorHAnsi"/>
          <w:spacing w:val="0"/>
        </w:rPr>
        <w:t xml:space="preserve">5-page </w:t>
      </w:r>
      <w:r w:rsidR="00A2310D">
        <w:rPr>
          <w:rFonts w:cstheme="minorHAnsi"/>
          <w:spacing w:val="0"/>
        </w:rPr>
        <w:t>customer</w:t>
      </w:r>
      <w:r w:rsidR="00691270" w:rsidRPr="00691270">
        <w:rPr>
          <w:rFonts w:cstheme="minorHAnsi"/>
          <w:spacing w:val="0"/>
        </w:rPr>
        <w:t xml:space="preserve"> registration </w:t>
      </w:r>
      <w:r w:rsidR="009D43FD">
        <w:rPr>
          <w:rFonts w:cstheme="minorHAnsi"/>
          <w:spacing w:val="0"/>
        </w:rPr>
        <w:t xml:space="preserve">flow </w:t>
      </w:r>
      <w:r w:rsidR="00691270" w:rsidRPr="00691270">
        <w:rPr>
          <w:rFonts w:cstheme="minorHAnsi"/>
          <w:spacing w:val="0"/>
        </w:rPr>
        <w:t>into single-page experience by eliminating 50% form fields, supporting client’s goal of increasing premium subscribers and boosting conversions by ~35%.</w:t>
      </w:r>
    </w:p>
    <w:p w14:paraId="4AE0967F" w14:textId="0EBBAF3D" w:rsidR="004E7925" w:rsidRPr="004E7925" w:rsidRDefault="000959EF" w:rsidP="004E7925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>Led</w:t>
      </w:r>
      <w:r w:rsidR="000D0D99">
        <w:rPr>
          <w:rFonts w:cstheme="minorHAnsi"/>
          <w:spacing w:val="0"/>
        </w:rPr>
        <w:t xml:space="preserve"> product subscription feature </w:t>
      </w:r>
      <w:r>
        <w:rPr>
          <w:rFonts w:cstheme="minorHAnsi"/>
          <w:spacing w:val="0"/>
        </w:rPr>
        <w:t xml:space="preserve">development </w:t>
      </w:r>
      <w:r w:rsidR="00783DE9">
        <w:rPr>
          <w:rFonts w:cstheme="minorHAnsi"/>
          <w:spacing w:val="0"/>
        </w:rPr>
        <w:t>including</w:t>
      </w:r>
      <w:r w:rsidR="00522628">
        <w:rPr>
          <w:rFonts w:cstheme="minorHAnsi"/>
          <w:spacing w:val="0"/>
        </w:rPr>
        <w:t xml:space="preserve"> </w:t>
      </w:r>
      <w:r>
        <w:rPr>
          <w:rFonts w:cstheme="minorHAnsi"/>
          <w:spacing w:val="0"/>
        </w:rPr>
        <w:t>user story creation</w:t>
      </w:r>
      <w:r w:rsidR="00522628">
        <w:rPr>
          <w:rFonts w:cstheme="minorHAnsi"/>
          <w:spacing w:val="0"/>
        </w:rPr>
        <w:t xml:space="preserve">, </w:t>
      </w:r>
      <w:r w:rsidR="00371DCB">
        <w:rPr>
          <w:rFonts w:cstheme="minorHAnsi"/>
          <w:spacing w:val="0"/>
        </w:rPr>
        <w:t xml:space="preserve">implementation, and </w:t>
      </w:r>
      <w:r w:rsidR="001B01D9">
        <w:rPr>
          <w:rFonts w:cstheme="minorHAnsi"/>
          <w:spacing w:val="0"/>
        </w:rPr>
        <w:t xml:space="preserve">payment integration, </w:t>
      </w:r>
      <w:r w:rsidR="004B61AA">
        <w:rPr>
          <w:rFonts w:cstheme="minorHAnsi"/>
          <w:spacing w:val="0"/>
        </w:rPr>
        <w:t>leading to</w:t>
      </w:r>
      <w:r w:rsidR="00843EB7">
        <w:rPr>
          <w:rFonts w:cstheme="minorHAnsi"/>
          <w:spacing w:val="0"/>
        </w:rPr>
        <w:t xml:space="preserve"> 1.</w:t>
      </w:r>
      <w:r w:rsidR="00D266FD">
        <w:rPr>
          <w:rFonts w:cstheme="minorHAnsi"/>
          <w:spacing w:val="0"/>
        </w:rPr>
        <w:t>2</w:t>
      </w:r>
      <w:r w:rsidR="00843EB7">
        <w:rPr>
          <w:rFonts w:cstheme="minorHAnsi"/>
          <w:spacing w:val="0"/>
        </w:rPr>
        <w:t xml:space="preserve">x increase in customer </w:t>
      </w:r>
      <w:r w:rsidR="00E35385">
        <w:rPr>
          <w:rFonts w:cstheme="minorHAnsi"/>
          <w:spacing w:val="0"/>
        </w:rPr>
        <w:t>lifetime</w:t>
      </w:r>
      <w:r w:rsidR="00843EB7">
        <w:rPr>
          <w:rFonts w:cstheme="minorHAnsi"/>
          <w:spacing w:val="0"/>
        </w:rPr>
        <w:t xml:space="preserve"> value</w:t>
      </w:r>
      <w:r w:rsidR="001B01D9">
        <w:rPr>
          <w:rFonts w:cstheme="minorHAnsi"/>
          <w:spacing w:val="0"/>
        </w:rPr>
        <w:t xml:space="preserve"> and reducing monthly churn by </w:t>
      </w:r>
      <w:r w:rsidR="004E7ACF">
        <w:rPr>
          <w:rFonts w:cstheme="minorHAnsi"/>
          <w:spacing w:val="0"/>
        </w:rPr>
        <w:t>18%.</w:t>
      </w:r>
    </w:p>
    <w:p w14:paraId="2CA9AE0A" w14:textId="51B72316" w:rsidR="00FA594B" w:rsidRDefault="00276849" w:rsidP="0076078D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>Elevated</w:t>
      </w:r>
      <w:r w:rsidR="00FF4188">
        <w:rPr>
          <w:rFonts w:cstheme="minorHAnsi"/>
          <w:spacing w:val="0"/>
        </w:rPr>
        <w:t xml:space="preserve"> </w:t>
      </w:r>
      <w:r w:rsidR="00B77766">
        <w:rPr>
          <w:rFonts w:cstheme="minorHAnsi"/>
          <w:spacing w:val="0"/>
        </w:rPr>
        <w:t xml:space="preserve">code quality to 85% (5% above target) by </w:t>
      </w:r>
      <w:r w:rsidR="00730B0E">
        <w:rPr>
          <w:rFonts w:cstheme="minorHAnsi"/>
          <w:spacing w:val="0"/>
        </w:rPr>
        <w:t>establishing</w:t>
      </w:r>
      <w:r w:rsidR="00B77766">
        <w:rPr>
          <w:rFonts w:cstheme="minorHAnsi"/>
          <w:spacing w:val="0"/>
        </w:rPr>
        <w:t xml:space="preserve"> </w:t>
      </w:r>
      <w:r w:rsidR="00730B0E">
        <w:rPr>
          <w:rFonts w:cstheme="minorHAnsi"/>
          <w:spacing w:val="0"/>
        </w:rPr>
        <w:t>early-stage quality reviews</w:t>
      </w:r>
      <w:r w:rsidR="007F51CF">
        <w:rPr>
          <w:rFonts w:cstheme="minorHAnsi"/>
          <w:spacing w:val="0"/>
        </w:rPr>
        <w:t xml:space="preserve"> </w:t>
      </w:r>
      <w:r w:rsidR="0076078D">
        <w:rPr>
          <w:rFonts w:cstheme="minorHAnsi"/>
          <w:spacing w:val="0"/>
        </w:rPr>
        <w:t xml:space="preserve">and </w:t>
      </w:r>
      <w:r w:rsidR="00730B0E">
        <w:rPr>
          <w:rFonts w:cstheme="minorHAnsi"/>
          <w:spacing w:val="0"/>
        </w:rPr>
        <w:t>training</w:t>
      </w:r>
      <w:r w:rsidR="0076078D">
        <w:rPr>
          <w:rFonts w:cstheme="minorHAnsi"/>
          <w:spacing w:val="0"/>
        </w:rPr>
        <w:t xml:space="preserve"> team on code quality tools, enhanc</w:t>
      </w:r>
      <w:r w:rsidR="00730B0E">
        <w:rPr>
          <w:rFonts w:cstheme="minorHAnsi"/>
          <w:spacing w:val="0"/>
        </w:rPr>
        <w:t>ing</w:t>
      </w:r>
      <w:r w:rsidR="0076078D">
        <w:rPr>
          <w:rFonts w:cstheme="minorHAnsi"/>
          <w:spacing w:val="0"/>
        </w:rPr>
        <w:t xml:space="preserve"> client trust</w:t>
      </w:r>
      <w:r w:rsidR="00A30E50">
        <w:rPr>
          <w:rFonts w:cstheme="minorHAnsi"/>
          <w:spacing w:val="0"/>
        </w:rPr>
        <w:t xml:space="preserve"> </w:t>
      </w:r>
      <w:r w:rsidR="0076078D">
        <w:rPr>
          <w:rFonts w:cstheme="minorHAnsi"/>
          <w:spacing w:val="0"/>
        </w:rPr>
        <w:t>and contribut</w:t>
      </w:r>
      <w:r w:rsidR="00730B0E">
        <w:rPr>
          <w:rFonts w:cstheme="minorHAnsi"/>
          <w:spacing w:val="0"/>
        </w:rPr>
        <w:t>ing</w:t>
      </w:r>
      <w:r w:rsidR="0076078D">
        <w:rPr>
          <w:rFonts w:cstheme="minorHAnsi"/>
          <w:spacing w:val="0"/>
        </w:rPr>
        <w:t xml:space="preserve"> to $5.5M </w:t>
      </w:r>
      <w:r w:rsidR="00A0314C">
        <w:rPr>
          <w:rFonts w:cstheme="minorHAnsi"/>
          <w:spacing w:val="0"/>
        </w:rPr>
        <w:t xml:space="preserve">project </w:t>
      </w:r>
      <w:r w:rsidR="0076078D">
        <w:rPr>
          <w:rFonts w:cstheme="minorHAnsi"/>
          <w:spacing w:val="0"/>
        </w:rPr>
        <w:t>contract extension</w:t>
      </w:r>
      <w:r w:rsidR="00FD03FD">
        <w:rPr>
          <w:rFonts w:cstheme="minorHAnsi"/>
          <w:spacing w:val="0"/>
        </w:rPr>
        <w:t>.</w:t>
      </w:r>
    </w:p>
    <w:p w14:paraId="5D0166FB" w14:textId="628BF67C" w:rsidR="00C8313A" w:rsidRDefault="00A00A0A" w:rsidP="0076078D">
      <w:pPr>
        <w:pStyle w:val="ResumeBulletResume"/>
        <w:tabs>
          <w:tab w:val="clear" w:pos="720"/>
          <w:tab w:val="left" w:pos="360"/>
        </w:tabs>
        <w:spacing w:line="240" w:lineRule="auto"/>
        <w:ind w:left="360" w:hanging="180"/>
        <w:rPr>
          <w:rFonts w:cstheme="minorHAnsi"/>
          <w:spacing w:val="0"/>
        </w:rPr>
      </w:pPr>
      <w:r>
        <w:rPr>
          <w:rFonts w:cstheme="minorHAnsi"/>
          <w:spacing w:val="0"/>
        </w:rPr>
        <w:t xml:space="preserve">Automated </w:t>
      </w:r>
      <w:r w:rsidR="00593A2F">
        <w:rPr>
          <w:rFonts w:cstheme="minorHAnsi"/>
          <w:spacing w:val="0"/>
        </w:rPr>
        <w:t xml:space="preserve">software deployment by </w:t>
      </w:r>
      <w:r w:rsidR="000B0E4A">
        <w:rPr>
          <w:rFonts w:cstheme="minorHAnsi"/>
          <w:spacing w:val="0"/>
        </w:rPr>
        <w:t xml:space="preserve">aligning stakeholders on scheduled </w:t>
      </w:r>
      <w:r w:rsidR="00E831B2">
        <w:rPr>
          <w:rFonts w:cstheme="minorHAnsi"/>
          <w:spacing w:val="0"/>
        </w:rPr>
        <w:t>operations</w:t>
      </w:r>
      <w:r w:rsidR="00EB3B5D">
        <w:rPr>
          <w:rFonts w:cstheme="minorHAnsi"/>
          <w:spacing w:val="0"/>
        </w:rPr>
        <w:t xml:space="preserve"> and </w:t>
      </w:r>
      <w:r w:rsidR="00FC4C10">
        <w:rPr>
          <w:rFonts w:cstheme="minorHAnsi"/>
          <w:spacing w:val="0"/>
        </w:rPr>
        <w:t xml:space="preserve">introducing </w:t>
      </w:r>
      <w:r w:rsidR="006C61BC">
        <w:rPr>
          <w:rFonts w:cstheme="minorHAnsi"/>
          <w:spacing w:val="0"/>
        </w:rPr>
        <w:t xml:space="preserve">deployment notifications through Microsoft Teams, saving </w:t>
      </w:r>
      <w:r w:rsidR="00DB4EFF">
        <w:rPr>
          <w:rFonts w:cstheme="minorHAnsi"/>
          <w:spacing w:val="0"/>
        </w:rPr>
        <w:t xml:space="preserve">$60K in fixed </w:t>
      </w:r>
      <w:r w:rsidR="00F032BE">
        <w:rPr>
          <w:rFonts w:cstheme="minorHAnsi"/>
          <w:spacing w:val="0"/>
        </w:rPr>
        <w:t>costs.</w:t>
      </w:r>
    </w:p>
    <w:bookmarkEnd w:id="2"/>
    <w:p w14:paraId="5E17455C" w14:textId="77777777" w:rsidR="0010295E" w:rsidRPr="00644DC3" w:rsidRDefault="0010295E" w:rsidP="0010295E">
      <w:pPr>
        <w:pStyle w:val="SectionHeading"/>
        <w:tabs>
          <w:tab w:val="clear" w:pos="1440"/>
        </w:tabs>
        <w:spacing w:line="240" w:lineRule="auto"/>
        <w:rPr>
          <w:rFonts w:cstheme="minorHAnsi"/>
          <w:spacing w:val="4"/>
          <w:sz w:val="20"/>
          <w:szCs w:val="19"/>
        </w:rPr>
      </w:pPr>
      <w:r w:rsidRPr="00644DC3">
        <w:rPr>
          <w:rFonts w:cstheme="minorHAnsi"/>
          <w:spacing w:val="4"/>
          <w:sz w:val="22"/>
          <w:szCs w:val="22"/>
        </w:rPr>
        <w:t>EDUCATION</w:t>
      </w:r>
      <w:r w:rsidRPr="00644DC3">
        <w:rPr>
          <w:rFonts w:cstheme="minorHAnsi"/>
          <w:spacing w:val="4"/>
          <w:sz w:val="20"/>
          <w:szCs w:val="19"/>
        </w:rPr>
        <w:t xml:space="preserve"> </w:t>
      </w:r>
    </w:p>
    <w:p w14:paraId="3DCCD1A2" w14:textId="77777777" w:rsidR="0010295E" w:rsidRPr="00644DC3" w:rsidRDefault="0010295E" w:rsidP="0010295E">
      <w:pPr>
        <w:pStyle w:val="InstitutionResume"/>
        <w:spacing w:line="240" w:lineRule="auto"/>
        <w:rPr>
          <w:rFonts w:cstheme="minorHAnsi"/>
          <w:spacing w:val="0"/>
        </w:rPr>
      </w:pPr>
      <w:r w:rsidRPr="00644DC3">
        <w:rPr>
          <w:rStyle w:val="InstitutionBoldResume"/>
          <w:rFonts w:cstheme="minorHAnsi"/>
          <w:caps/>
          <w:smallCaps w:val="0"/>
          <w:spacing w:val="0"/>
        </w:rPr>
        <w:t>Foster School of Business, University of Washington</w:t>
      </w:r>
      <w:r w:rsidRPr="00644DC3">
        <w:rPr>
          <w:rStyle w:val="InstitutionBoldResume"/>
          <w:rFonts w:cstheme="minorHAnsi"/>
          <w:spacing w:val="0"/>
        </w:rPr>
        <w:t>,</w:t>
      </w:r>
      <w:r w:rsidRPr="00644DC3">
        <w:rPr>
          <w:rFonts w:cstheme="minorHAnsi"/>
          <w:spacing w:val="0"/>
        </w:rPr>
        <w:t xml:space="preserve"> Seattle, WA</w:t>
      </w:r>
      <w:r w:rsidRPr="00644DC3">
        <w:rPr>
          <w:rFonts w:cstheme="minorHAnsi"/>
          <w:spacing w:val="0"/>
        </w:rPr>
        <w:tab/>
      </w:r>
      <w:bookmarkStart w:id="3" w:name="Text30"/>
      <w:r>
        <w:rPr>
          <w:rFonts w:cstheme="minorHAnsi"/>
          <w:spacing w:val="0"/>
        </w:rPr>
        <w:t xml:space="preserve">Jun </w:t>
      </w:r>
      <w:r w:rsidRPr="00644DC3">
        <w:rPr>
          <w:rFonts w:cstheme="minorHAnsi"/>
          <w:spacing w:val="0"/>
        </w:rPr>
        <w:t>20</w:t>
      </w:r>
      <w:bookmarkEnd w:id="3"/>
      <w:r>
        <w:rPr>
          <w:rFonts w:cstheme="minorHAnsi"/>
          <w:spacing w:val="0"/>
        </w:rPr>
        <w:t>25</w:t>
      </w:r>
    </w:p>
    <w:p w14:paraId="092716EB" w14:textId="4B3769C7" w:rsidR="0010295E" w:rsidRDefault="0010295E" w:rsidP="00B06275">
      <w:pPr>
        <w:pStyle w:val="DegreeResume"/>
        <w:spacing w:line="240" w:lineRule="auto"/>
        <w:rPr>
          <w:rFonts w:cstheme="minorHAnsi"/>
          <w:spacing w:val="0"/>
        </w:rPr>
      </w:pPr>
      <w:r w:rsidRPr="00644DC3">
        <w:rPr>
          <w:rFonts w:cstheme="minorHAnsi"/>
          <w:spacing w:val="0"/>
        </w:rPr>
        <w:t xml:space="preserve">Candidate for Master of Business Administration, </w:t>
      </w:r>
      <w:bookmarkStart w:id="4" w:name="Text6"/>
      <w:r>
        <w:rPr>
          <w:rFonts w:cstheme="minorHAnsi"/>
          <w:spacing w:val="0"/>
        </w:rPr>
        <w:t>Management Science (STEM)</w:t>
      </w:r>
      <w:bookmarkStart w:id="5" w:name="Text31"/>
      <w:bookmarkEnd w:id="4"/>
    </w:p>
    <w:p w14:paraId="3BA6E83F" w14:textId="77777777" w:rsidR="0010295E" w:rsidRPr="00644DC3" w:rsidRDefault="0010295E" w:rsidP="0010295E">
      <w:pPr>
        <w:pStyle w:val="InstitutionResume"/>
        <w:spacing w:line="240" w:lineRule="auto"/>
        <w:rPr>
          <w:rFonts w:eastAsia="Batang" w:cstheme="minorHAnsi"/>
          <w:spacing w:val="0"/>
        </w:rPr>
      </w:pPr>
      <w:r>
        <w:rPr>
          <w:rStyle w:val="InstitutionBoldResume"/>
          <w:rFonts w:cstheme="minorHAnsi"/>
          <w:caps/>
          <w:smallCaps w:val="0"/>
          <w:spacing w:val="0"/>
        </w:rPr>
        <w:t>VISVESVARAYA NATIONAL INSTITUTE OF TECHNOLOGY</w:t>
      </w:r>
      <w:r w:rsidRPr="00644DC3">
        <w:rPr>
          <w:rStyle w:val="InstitutionBoldResume"/>
          <w:rFonts w:eastAsia="Batang" w:cstheme="minorHAnsi"/>
          <w:spacing w:val="0"/>
        </w:rPr>
        <w:t xml:space="preserve">, </w:t>
      </w:r>
      <w:bookmarkEnd w:id="5"/>
      <w:r>
        <w:rPr>
          <w:rFonts w:eastAsia="Batang" w:cstheme="minorHAnsi"/>
          <w:spacing w:val="0"/>
        </w:rPr>
        <w:t>Nagpur, India</w:t>
      </w:r>
      <w:r w:rsidRPr="00644DC3">
        <w:rPr>
          <w:rFonts w:eastAsia="Batang" w:cstheme="minorHAnsi"/>
          <w:spacing w:val="0"/>
        </w:rPr>
        <w:tab/>
      </w:r>
      <w:r>
        <w:rPr>
          <w:rFonts w:eastAsia="Batang" w:cstheme="minorHAnsi"/>
          <w:spacing w:val="0"/>
        </w:rPr>
        <w:t xml:space="preserve">May </w:t>
      </w:r>
      <w:r>
        <w:rPr>
          <w:rFonts w:eastAsia="Batang" w:cstheme="minorHAnsi"/>
          <w:iCs/>
          <w:spacing w:val="0"/>
        </w:rPr>
        <w:t>2019</w:t>
      </w:r>
    </w:p>
    <w:p w14:paraId="0D289F8B" w14:textId="77777777" w:rsidR="0010295E" w:rsidRPr="00644DC3" w:rsidRDefault="0010295E" w:rsidP="0010295E">
      <w:pPr>
        <w:pStyle w:val="DegreeResume"/>
        <w:spacing w:line="240" w:lineRule="auto"/>
        <w:rPr>
          <w:rFonts w:cstheme="minorHAnsi"/>
          <w:spacing w:val="0"/>
        </w:rPr>
      </w:pPr>
      <w:bookmarkStart w:id="6" w:name="Text9"/>
      <w:r>
        <w:rPr>
          <w:rFonts w:cstheme="minorHAnsi"/>
          <w:spacing w:val="0"/>
        </w:rPr>
        <w:t>Bachelor of Technology, Civil Engineering</w:t>
      </w:r>
    </w:p>
    <w:bookmarkEnd w:id="6"/>
    <w:p w14:paraId="630BEC3B" w14:textId="2B3C58E8" w:rsidR="0069397D" w:rsidRPr="00644DC3" w:rsidRDefault="00AD48E4" w:rsidP="00CB0F3B">
      <w:pPr>
        <w:pStyle w:val="SectionHeading"/>
        <w:spacing w:line="240" w:lineRule="auto"/>
        <w:rPr>
          <w:rFonts w:cstheme="minorHAnsi"/>
          <w:spacing w:val="4"/>
          <w:sz w:val="22"/>
          <w:szCs w:val="22"/>
        </w:rPr>
      </w:pPr>
      <w:r>
        <w:rPr>
          <w:rFonts w:cstheme="minorHAnsi"/>
          <w:spacing w:val="4"/>
          <w:sz w:val="22"/>
          <w:szCs w:val="22"/>
        </w:rPr>
        <w:t>ADDITIONAL INFORMATION</w:t>
      </w:r>
    </w:p>
    <w:p w14:paraId="5B726C39" w14:textId="42B9E692" w:rsidR="00A02FB4" w:rsidRPr="00644DC3" w:rsidRDefault="00E31135" w:rsidP="00CB0F3B">
      <w:pPr>
        <w:pStyle w:val="ResumeBulletResume"/>
        <w:tabs>
          <w:tab w:val="clear" w:pos="720"/>
          <w:tab w:val="left" w:pos="360"/>
        </w:tabs>
        <w:spacing w:line="240" w:lineRule="auto"/>
        <w:ind w:left="374" w:hanging="187"/>
        <w:rPr>
          <w:rFonts w:cstheme="minorHAnsi"/>
          <w:spacing w:val="0"/>
        </w:rPr>
      </w:pPr>
      <w:bookmarkStart w:id="7" w:name="Text27"/>
      <w:r>
        <w:rPr>
          <w:rFonts w:cstheme="minorHAnsi"/>
          <w:spacing w:val="0"/>
        </w:rPr>
        <w:t>Certif</w:t>
      </w:r>
      <w:r w:rsidR="002B01E1">
        <w:rPr>
          <w:rFonts w:cstheme="minorHAnsi"/>
          <w:spacing w:val="0"/>
        </w:rPr>
        <w:t xml:space="preserve">ications; </w:t>
      </w:r>
      <w:r w:rsidR="00A74F21">
        <w:rPr>
          <w:rFonts w:cstheme="minorHAnsi"/>
          <w:spacing w:val="0"/>
        </w:rPr>
        <w:t>AI Agents</w:t>
      </w:r>
      <w:r>
        <w:rPr>
          <w:rFonts w:cstheme="minorHAnsi"/>
          <w:spacing w:val="0"/>
        </w:rPr>
        <w:t xml:space="preserve">, </w:t>
      </w:r>
      <w:r w:rsidR="000F656B">
        <w:rPr>
          <w:rFonts w:cstheme="minorHAnsi"/>
          <w:spacing w:val="0"/>
        </w:rPr>
        <w:t xml:space="preserve">Product Management Fundamentals, </w:t>
      </w:r>
      <w:r w:rsidR="002B01E1">
        <w:rPr>
          <w:rFonts w:cstheme="minorHAnsi"/>
          <w:spacing w:val="0"/>
        </w:rPr>
        <w:t>Gen-</w:t>
      </w:r>
      <w:r w:rsidR="00A61AF2">
        <w:rPr>
          <w:rFonts w:cstheme="minorHAnsi"/>
          <w:spacing w:val="0"/>
        </w:rPr>
        <w:t xml:space="preserve">AI for </w:t>
      </w:r>
      <w:r w:rsidR="00D61AA5">
        <w:rPr>
          <w:rFonts w:cstheme="minorHAnsi"/>
          <w:spacing w:val="0"/>
        </w:rPr>
        <w:t>L</w:t>
      </w:r>
      <w:r w:rsidR="00B47428">
        <w:rPr>
          <w:rFonts w:cstheme="minorHAnsi"/>
          <w:spacing w:val="0"/>
        </w:rPr>
        <w:t>eaders, SAP Commerce Cloud.</w:t>
      </w:r>
    </w:p>
    <w:bookmarkEnd w:id="7"/>
    <w:p w14:paraId="71A87823" w14:textId="59A68BA1" w:rsidR="004E44F5" w:rsidRPr="009A3611" w:rsidRDefault="004A7394" w:rsidP="004E44F5">
      <w:pPr>
        <w:pStyle w:val="ResumeBulletResume"/>
        <w:tabs>
          <w:tab w:val="clear" w:pos="720"/>
          <w:tab w:val="left" w:pos="360"/>
        </w:tabs>
        <w:spacing w:line="240" w:lineRule="auto"/>
        <w:ind w:left="374" w:hanging="187"/>
        <w:rPr>
          <w:rFonts w:cstheme="minorHAnsi"/>
          <w:i/>
          <w:iCs/>
          <w:spacing w:val="0"/>
        </w:rPr>
      </w:pPr>
      <w:r>
        <w:rPr>
          <w:rFonts w:cstheme="minorHAnsi"/>
          <w:spacing w:val="0"/>
        </w:rPr>
        <w:t>Programming languages</w:t>
      </w:r>
      <w:r w:rsidR="00356A5E">
        <w:rPr>
          <w:rFonts w:cstheme="minorHAnsi"/>
          <w:spacing w:val="0"/>
        </w:rPr>
        <w:t xml:space="preserve"> and tools</w:t>
      </w:r>
      <w:r>
        <w:rPr>
          <w:rFonts w:cstheme="minorHAnsi"/>
          <w:spacing w:val="0"/>
        </w:rPr>
        <w:t xml:space="preserve">: </w:t>
      </w:r>
      <w:r w:rsidRPr="009A3611">
        <w:rPr>
          <w:rFonts w:cstheme="minorHAnsi"/>
          <w:i/>
          <w:iCs/>
          <w:spacing w:val="0"/>
        </w:rPr>
        <w:t xml:space="preserve">Java, </w:t>
      </w:r>
      <w:r w:rsidR="00253FB5" w:rsidRPr="009A3611">
        <w:rPr>
          <w:rFonts w:cstheme="minorHAnsi"/>
          <w:i/>
          <w:iCs/>
          <w:spacing w:val="0"/>
        </w:rPr>
        <w:t xml:space="preserve">Groovy, </w:t>
      </w:r>
      <w:r w:rsidR="004E44F5" w:rsidRPr="009A3611">
        <w:rPr>
          <w:rFonts w:cstheme="minorHAnsi"/>
          <w:i/>
          <w:iCs/>
          <w:spacing w:val="0"/>
        </w:rPr>
        <w:t>SQL</w:t>
      </w:r>
      <w:r w:rsidR="00910798" w:rsidRPr="009A3611">
        <w:rPr>
          <w:rFonts w:cstheme="minorHAnsi"/>
          <w:i/>
          <w:iCs/>
          <w:spacing w:val="0"/>
        </w:rPr>
        <w:t xml:space="preserve">, </w:t>
      </w:r>
      <w:r w:rsidR="00E97467" w:rsidRPr="009A3611">
        <w:rPr>
          <w:rFonts w:cstheme="minorHAnsi"/>
          <w:i/>
          <w:iCs/>
          <w:spacing w:val="0"/>
        </w:rPr>
        <w:t xml:space="preserve">Git, </w:t>
      </w:r>
      <w:r w:rsidR="00910798" w:rsidRPr="009A3611">
        <w:rPr>
          <w:rFonts w:cstheme="minorHAnsi"/>
          <w:i/>
          <w:iCs/>
          <w:spacing w:val="0"/>
        </w:rPr>
        <w:t xml:space="preserve">Microsoft Suite, </w:t>
      </w:r>
      <w:r w:rsidR="008767D9" w:rsidRPr="009A3611">
        <w:rPr>
          <w:rFonts w:cstheme="minorHAnsi"/>
          <w:i/>
          <w:iCs/>
          <w:spacing w:val="0"/>
        </w:rPr>
        <w:t>JIRA</w:t>
      </w:r>
      <w:r w:rsidR="00C179B4">
        <w:rPr>
          <w:rFonts w:cstheme="minorHAnsi"/>
          <w:i/>
          <w:iCs/>
          <w:spacing w:val="0"/>
        </w:rPr>
        <w:t>, Agile</w:t>
      </w:r>
      <w:r w:rsidR="006E5E8B">
        <w:rPr>
          <w:rFonts w:cstheme="minorHAnsi"/>
          <w:i/>
          <w:iCs/>
          <w:spacing w:val="0"/>
        </w:rPr>
        <w:t>, API.</w:t>
      </w:r>
    </w:p>
    <w:p w14:paraId="634C8076" w14:textId="0CF36D65" w:rsidR="004D5DD0" w:rsidRPr="00B367B5" w:rsidRDefault="00D81097" w:rsidP="00B367B5">
      <w:pPr>
        <w:pStyle w:val="ResumeBulletResume"/>
        <w:tabs>
          <w:tab w:val="clear" w:pos="720"/>
          <w:tab w:val="left" w:pos="360"/>
        </w:tabs>
        <w:spacing w:line="240" w:lineRule="auto"/>
        <w:ind w:left="374" w:hanging="187"/>
        <w:rPr>
          <w:rFonts w:cstheme="minorHAnsi"/>
          <w:spacing w:val="0"/>
        </w:rPr>
      </w:pPr>
      <w:r>
        <w:rPr>
          <w:rFonts w:cstheme="minorHAnsi"/>
          <w:spacing w:val="0"/>
        </w:rPr>
        <w:t>Captained</w:t>
      </w:r>
      <w:r w:rsidR="00FE2699">
        <w:rPr>
          <w:rFonts w:cstheme="minorHAnsi"/>
          <w:spacing w:val="0"/>
        </w:rPr>
        <w:t xml:space="preserve"> </w:t>
      </w:r>
      <w:r w:rsidR="00891D9E">
        <w:rPr>
          <w:rFonts w:cstheme="minorHAnsi"/>
          <w:spacing w:val="0"/>
        </w:rPr>
        <w:t xml:space="preserve">tennis team </w:t>
      </w:r>
      <w:r w:rsidR="00E56CE1">
        <w:rPr>
          <w:rFonts w:cstheme="minorHAnsi"/>
          <w:spacing w:val="0"/>
        </w:rPr>
        <w:t>for</w:t>
      </w:r>
      <w:r w:rsidR="00891D9E">
        <w:rPr>
          <w:rFonts w:cstheme="minorHAnsi"/>
          <w:spacing w:val="0"/>
        </w:rPr>
        <w:t xml:space="preserve"> undergraduate </w:t>
      </w:r>
      <w:r w:rsidR="00302C9E">
        <w:rPr>
          <w:rFonts w:cstheme="minorHAnsi"/>
          <w:spacing w:val="0"/>
        </w:rPr>
        <w:t>intercollegiate tournaments</w:t>
      </w:r>
      <w:r w:rsidR="0069089B">
        <w:rPr>
          <w:rFonts w:cstheme="minorHAnsi"/>
          <w:spacing w:val="0"/>
        </w:rPr>
        <w:t>;</w:t>
      </w:r>
      <w:r w:rsidR="00302C9E">
        <w:rPr>
          <w:rFonts w:cstheme="minorHAnsi"/>
          <w:spacing w:val="0"/>
        </w:rPr>
        <w:t xml:space="preserve"> </w:t>
      </w:r>
      <w:r w:rsidR="0069089B">
        <w:rPr>
          <w:rFonts w:cstheme="minorHAnsi"/>
          <w:spacing w:val="0"/>
        </w:rPr>
        <w:t>won</w:t>
      </w:r>
      <w:r w:rsidR="00302C9E">
        <w:rPr>
          <w:rFonts w:cstheme="minorHAnsi"/>
          <w:spacing w:val="0"/>
        </w:rPr>
        <w:t xml:space="preserve"> 3</w:t>
      </w:r>
      <w:r w:rsidR="00302C9E" w:rsidRPr="00302C9E">
        <w:rPr>
          <w:rFonts w:cstheme="minorHAnsi"/>
          <w:spacing w:val="0"/>
          <w:vertAlign w:val="superscript"/>
        </w:rPr>
        <w:t>rd</w:t>
      </w:r>
      <w:r w:rsidR="00302C9E">
        <w:rPr>
          <w:rFonts w:cstheme="minorHAnsi"/>
          <w:spacing w:val="0"/>
        </w:rPr>
        <w:t xml:space="preserve"> place among </w:t>
      </w:r>
      <w:r>
        <w:rPr>
          <w:rFonts w:cstheme="minorHAnsi"/>
          <w:spacing w:val="0"/>
        </w:rPr>
        <w:t>20 colleges.</w:t>
      </w:r>
    </w:p>
    <w:sectPr w:rsidR="004D5DD0" w:rsidRPr="00B367B5" w:rsidSect="00B367B5">
      <w:headerReference w:type="default" r:id="rId11"/>
      <w:footerReference w:type="default" r:id="rId12"/>
      <w:pgSz w:w="12240" w:h="15840" w:code="1"/>
      <w:pgMar w:top="1080" w:right="108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6A349" w14:textId="77777777" w:rsidR="00A04575" w:rsidRDefault="00A04575" w:rsidP="00DA54C9">
      <w:pPr>
        <w:spacing w:line="240" w:lineRule="auto"/>
      </w:pPr>
      <w:r>
        <w:separator/>
      </w:r>
    </w:p>
  </w:endnote>
  <w:endnote w:type="continuationSeparator" w:id="0">
    <w:p w14:paraId="2A72B07B" w14:textId="77777777" w:rsidR="00A04575" w:rsidRDefault="00A04575" w:rsidP="00DA54C9">
      <w:pPr>
        <w:spacing w:line="240" w:lineRule="auto"/>
      </w:pPr>
      <w:r>
        <w:continuationSeparator/>
      </w:r>
    </w:p>
  </w:endnote>
  <w:endnote w:type="continuationNotice" w:id="1">
    <w:p w14:paraId="692789FD" w14:textId="77777777" w:rsidR="00A04575" w:rsidRDefault="00A045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188D9D1" w14:paraId="5A71FFE6" w14:textId="77777777" w:rsidTr="0188D9D1">
      <w:tc>
        <w:tcPr>
          <w:tcW w:w="3360" w:type="dxa"/>
        </w:tcPr>
        <w:p w14:paraId="09AE7A71" w14:textId="34CD8ACE" w:rsidR="0188D9D1" w:rsidRDefault="0188D9D1" w:rsidP="0188D9D1">
          <w:pPr>
            <w:pStyle w:val="Header"/>
            <w:ind w:left="-115"/>
          </w:pPr>
        </w:p>
      </w:tc>
      <w:tc>
        <w:tcPr>
          <w:tcW w:w="3360" w:type="dxa"/>
        </w:tcPr>
        <w:p w14:paraId="2DB9EDA4" w14:textId="0375BDCD" w:rsidR="0188D9D1" w:rsidRDefault="0188D9D1" w:rsidP="0188D9D1">
          <w:pPr>
            <w:pStyle w:val="Header"/>
            <w:jc w:val="center"/>
          </w:pPr>
        </w:p>
      </w:tc>
      <w:tc>
        <w:tcPr>
          <w:tcW w:w="3360" w:type="dxa"/>
        </w:tcPr>
        <w:p w14:paraId="51C4D68B" w14:textId="2D0DDFD6" w:rsidR="0188D9D1" w:rsidRDefault="0188D9D1" w:rsidP="0188D9D1">
          <w:pPr>
            <w:pStyle w:val="Header"/>
            <w:ind w:right="-115"/>
            <w:jc w:val="right"/>
          </w:pPr>
        </w:p>
      </w:tc>
    </w:tr>
  </w:tbl>
  <w:p w14:paraId="2DF3F5A8" w14:textId="59DF2542" w:rsidR="00DA54C9" w:rsidRDefault="00DA5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9D06" w14:textId="77777777" w:rsidR="00A04575" w:rsidRDefault="00A04575" w:rsidP="00DA54C9">
      <w:pPr>
        <w:spacing w:line="240" w:lineRule="auto"/>
      </w:pPr>
      <w:r>
        <w:separator/>
      </w:r>
    </w:p>
  </w:footnote>
  <w:footnote w:type="continuationSeparator" w:id="0">
    <w:p w14:paraId="25D4F8F3" w14:textId="77777777" w:rsidR="00A04575" w:rsidRDefault="00A04575" w:rsidP="00DA54C9">
      <w:pPr>
        <w:spacing w:line="240" w:lineRule="auto"/>
      </w:pPr>
      <w:r>
        <w:continuationSeparator/>
      </w:r>
    </w:p>
  </w:footnote>
  <w:footnote w:type="continuationNotice" w:id="1">
    <w:p w14:paraId="3DC91CD8" w14:textId="77777777" w:rsidR="00A04575" w:rsidRDefault="00A045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188D9D1" w14:paraId="27A8826E" w14:textId="77777777" w:rsidTr="0188D9D1">
      <w:tc>
        <w:tcPr>
          <w:tcW w:w="3360" w:type="dxa"/>
        </w:tcPr>
        <w:p w14:paraId="7454D920" w14:textId="5A0C3714" w:rsidR="0188D9D1" w:rsidRDefault="0188D9D1" w:rsidP="0188D9D1">
          <w:pPr>
            <w:pStyle w:val="Header"/>
            <w:ind w:left="-115"/>
          </w:pPr>
        </w:p>
      </w:tc>
      <w:tc>
        <w:tcPr>
          <w:tcW w:w="3360" w:type="dxa"/>
        </w:tcPr>
        <w:p w14:paraId="5B01DC64" w14:textId="26BE779E" w:rsidR="0188D9D1" w:rsidRDefault="0188D9D1" w:rsidP="0188D9D1">
          <w:pPr>
            <w:pStyle w:val="Header"/>
            <w:jc w:val="center"/>
          </w:pPr>
        </w:p>
      </w:tc>
      <w:tc>
        <w:tcPr>
          <w:tcW w:w="3360" w:type="dxa"/>
        </w:tcPr>
        <w:p w14:paraId="362DBCD5" w14:textId="5A5CE12D" w:rsidR="0188D9D1" w:rsidRDefault="0188D9D1" w:rsidP="0188D9D1">
          <w:pPr>
            <w:pStyle w:val="Header"/>
            <w:ind w:right="-115"/>
            <w:jc w:val="right"/>
          </w:pPr>
        </w:p>
      </w:tc>
    </w:tr>
  </w:tbl>
  <w:p w14:paraId="5DA56436" w14:textId="43026104" w:rsidR="00DA54C9" w:rsidRDefault="00DA5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FF1E9F"/>
    <w:multiLevelType w:val="hybridMultilevel"/>
    <w:tmpl w:val="0606540E"/>
    <w:lvl w:ilvl="0" w:tplc="7A78E4F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AB57B7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</w:abstractNum>
  <w:abstractNum w:abstractNumId="4" w15:restartNumberingAfterBreak="0">
    <w:nsid w:val="0DAA72BD"/>
    <w:multiLevelType w:val="hybridMultilevel"/>
    <w:tmpl w:val="3730B8C2"/>
    <w:lvl w:ilvl="0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0E0AAA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</w:abstractNum>
  <w:abstractNum w:abstractNumId="7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005D3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C8162E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Symbol" w:hint="default"/>
        <w:sz w:val="14"/>
        <w:szCs w:val="14"/>
      </w:rPr>
    </w:lvl>
  </w:abstractNum>
  <w:abstractNum w:abstractNumId="12" w15:restartNumberingAfterBreak="0">
    <w:nsid w:val="1DFA341D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E042FD6"/>
    <w:multiLevelType w:val="hybridMultilevel"/>
    <w:tmpl w:val="C582BF5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C8398A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46A1C"/>
    <w:multiLevelType w:val="hybridMultilevel"/>
    <w:tmpl w:val="FFFFFFFF"/>
    <w:lvl w:ilvl="0" w:tplc="E432F068">
      <w:start w:val="1"/>
      <w:numFmt w:val="decimal"/>
      <w:lvlText w:val="%1."/>
      <w:lvlJc w:val="left"/>
      <w:pPr>
        <w:ind w:left="720" w:hanging="360"/>
      </w:pPr>
    </w:lvl>
    <w:lvl w:ilvl="1" w:tplc="58A06278">
      <w:start w:val="1"/>
      <w:numFmt w:val="lowerLetter"/>
      <w:lvlText w:val="%2."/>
      <w:lvlJc w:val="left"/>
      <w:pPr>
        <w:ind w:left="1440" w:hanging="360"/>
      </w:pPr>
    </w:lvl>
    <w:lvl w:ilvl="2" w:tplc="2C8C7128">
      <w:start w:val="1"/>
      <w:numFmt w:val="lowerRoman"/>
      <w:lvlText w:val="%3."/>
      <w:lvlJc w:val="right"/>
      <w:pPr>
        <w:ind w:left="2160" w:hanging="180"/>
      </w:pPr>
    </w:lvl>
    <w:lvl w:ilvl="3" w:tplc="A4942B90">
      <w:start w:val="1"/>
      <w:numFmt w:val="decimal"/>
      <w:lvlText w:val="%4."/>
      <w:lvlJc w:val="left"/>
      <w:pPr>
        <w:ind w:left="2880" w:hanging="360"/>
      </w:pPr>
    </w:lvl>
    <w:lvl w:ilvl="4" w:tplc="AA2C02C8">
      <w:start w:val="1"/>
      <w:numFmt w:val="lowerLetter"/>
      <w:lvlText w:val="%5."/>
      <w:lvlJc w:val="left"/>
      <w:pPr>
        <w:ind w:left="3600" w:hanging="360"/>
      </w:pPr>
    </w:lvl>
    <w:lvl w:ilvl="5" w:tplc="F2ECCE26">
      <w:start w:val="1"/>
      <w:numFmt w:val="lowerRoman"/>
      <w:lvlText w:val="%6."/>
      <w:lvlJc w:val="right"/>
      <w:pPr>
        <w:ind w:left="4320" w:hanging="180"/>
      </w:pPr>
    </w:lvl>
    <w:lvl w:ilvl="6" w:tplc="03D0A6FA">
      <w:start w:val="1"/>
      <w:numFmt w:val="decimal"/>
      <w:lvlText w:val="%7."/>
      <w:lvlJc w:val="left"/>
      <w:pPr>
        <w:ind w:left="5040" w:hanging="360"/>
      </w:pPr>
    </w:lvl>
    <w:lvl w:ilvl="7" w:tplc="63A081EC">
      <w:start w:val="1"/>
      <w:numFmt w:val="lowerLetter"/>
      <w:lvlText w:val="%8."/>
      <w:lvlJc w:val="left"/>
      <w:pPr>
        <w:ind w:left="5760" w:hanging="360"/>
      </w:pPr>
    </w:lvl>
    <w:lvl w:ilvl="8" w:tplc="A0A459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742CC"/>
    <w:multiLevelType w:val="hybridMultilevel"/>
    <w:tmpl w:val="B842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D2098"/>
    <w:multiLevelType w:val="hybridMultilevel"/>
    <w:tmpl w:val="21FE8B2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4114EB"/>
    <w:multiLevelType w:val="hybridMultilevel"/>
    <w:tmpl w:val="7A80E99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3DE05F2"/>
    <w:multiLevelType w:val="hybridMultilevel"/>
    <w:tmpl w:val="97B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908F3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735326F"/>
    <w:multiLevelType w:val="hybridMultilevel"/>
    <w:tmpl w:val="FFFFFFFF"/>
    <w:lvl w:ilvl="0" w:tplc="FDAE9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C2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43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8E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C7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43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05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AB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D0BBB"/>
    <w:multiLevelType w:val="hybridMultilevel"/>
    <w:tmpl w:val="75F81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ED9499B"/>
    <w:multiLevelType w:val="hybridMultilevel"/>
    <w:tmpl w:val="0400C51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F864707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FF97183"/>
    <w:multiLevelType w:val="hybridMultilevel"/>
    <w:tmpl w:val="0DF6D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94CCD"/>
    <w:multiLevelType w:val="hybridMultilevel"/>
    <w:tmpl w:val="77C6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04E2E"/>
    <w:multiLevelType w:val="hybridMultilevel"/>
    <w:tmpl w:val="EABAA3A2"/>
    <w:lvl w:ilvl="0" w:tplc="16B44EE8">
      <w:start w:val="1"/>
      <w:numFmt w:val="decimal"/>
      <w:lvlText w:val="%1."/>
      <w:lvlJc w:val="left"/>
      <w:pPr>
        <w:ind w:left="720" w:hanging="360"/>
      </w:pPr>
    </w:lvl>
    <w:lvl w:ilvl="1" w:tplc="9F6C7EDA">
      <w:start w:val="1"/>
      <w:numFmt w:val="lowerLetter"/>
      <w:lvlText w:val="%2."/>
      <w:lvlJc w:val="left"/>
      <w:pPr>
        <w:ind w:left="1440" w:hanging="360"/>
      </w:pPr>
    </w:lvl>
    <w:lvl w:ilvl="2" w:tplc="08E0F242">
      <w:start w:val="1"/>
      <w:numFmt w:val="lowerRoman"/>
      <w:lvlText w:val="%3."/>
      <w:lvlJc w:val="right"/>
      <w:pPr>
        <w:ind w:left="2160" w:hanging="180"/>
      </w:pPr>
    </w:lvl>
    <w:lvl w:ilvl="3" w:tplc="84E24438">
      <w:start w:val="1"/>
      <w:numFmt w:val="decimal"/>
      <w:lvlText w:val="%4."/>
      <w:lvlJc w:val="left"/>
      <w:pPr>
        <w:ind w:left="2880" w:hanging="360"/>
      </w:pPr>
    </w:lvl>
    <w:lvl w:ilvl="4" w:tplc="8A263D98">
      <w:start w:val="1"/>
      <w:numFmt w:val="lowerLetter"/>
      <w:lvlText w:val="%5."/>
      <w:lvlJc w:val="left"/>
      <w:pPr>
        <w:ind w:left="3600" w:hanging="360"/>
      </w:pPr>
    </w:lvl>
    <w:lvl w:ilvl="5" w:tplc="4E2093BE">
      <w:start w:val="1"/>
      <w:numFmt w:val="lowerRoman"/>
      <w:lvlText w:val="%6."/>
      <w:lvlJc w:val="right"/>
      <w:pPr>
        <w:ind w:left="4320" w:hanging="180"/>
      </w:pPr>
    </w:lvl>
    <w:lvl w:ilvl="6" w:tplc="718A148E">
      <w:start w:val="1"/>
      <w:numFmt w:val="decimal"/>
      <w:lvlText w:val="%7."/>
      <w:lvlJc w:val="left"/>
      <w:pPr>
        <w:ind w:left="5040" w:hanging="360"/>
      </w:pPr>
    </w:lvl>
    <w:lvl w:ilvl="7" w:tplc="ED92886C">
      <w:start w:val="1"/>
      <w:numFmt w:val="lowerLetter"/>
      <w:lvlText w:val="%8."/>
      <w:lvlJc w:val="left"/>
      <w:pPr>
        <w:ind w:left="5760" w:hanging="360"/>
      </w:pPr>
    </w:lvl>
    <w:lvl w:ilvl="8" w:tplc="20AA759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C61EB6"/>
    <w:multiLevelType w:val="hybridMultilevel"/>
    <w:tmpl w:val="DA348FF2"/>
    <w:lvl w:ilvl="0" w:tplc="FFFFFFFF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CE65A29"/>
    <w:multiLevelType w:val="hybridMultilevel"/>
    <w:tmpl w:val="65C0DA6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F535ED3"/>
    <w:multiLevelType w:val="hybridMultilevel"/>
    <w:tmpl w:val="C1E2A310"/>
    <w:lvl w:ilvl="0" w:tplc="C5E0B37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47B32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843189"/>
    <w:multiLevelType w:val="hybridMultilevel"/>
    <w:tmpl w:val="230244BC"/>
    <w:lvl w:ilvl="0" w:tplc="452E8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0B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A3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2E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63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A7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E0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62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84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7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5DEF6385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  <w:iCs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  <w:iCs w:val="0"/>
      </w:rPr>
    </w:lvl>
  </w:abstractNum>
  <w:abstractNum w:abstractNumId="40" w15:restartNumberingAfterBreak="0">
    <w:nsid w:val="6BD175B2"/>
    <w:multiLevelType w:val="hybridMultilevel"/>
    <w:tmpl w:val="219473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5405A7B"/>
    <w:multiLevelType w:val="multilevel"/>
    <w:tmpl w:val="CED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pacing w:val="-6"/>
        <w:sz w:val="21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8E0"/>
    <w:multiLevelType w:val="hybridMultilevel"/>
    <w:tmpl w:val="7D3AAEE6"/>
    <w:lvl w:ilvl="0" w:tplc="1A7A3842">
      <w:start w:val="1"/>
      <w:numFmt w:val="bullet"/>
      <w:pStyle w:val="ResumeBulletResume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  <w:sz w:val="16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-2430"/>
        </w:tabs>
        <w:ind w:left="-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10"/>
        </w:tabs>
        <w:ind w:left="-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90"/>
        </w:tabs>
        <w:ind w:left="-9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</w:abstractNum>
  <w:num w:numId="1" w16cid:durableId="1166625310">
    <w:abstractNumId w:val="29"/>
  </w:num>
  <w:num w:numId="2" w16cid:durableId="2037660730">
    <w:abstractNumId w:val="34"/>
  </w:num>
  <w:num w:numId="3" w16cid:durableId="1572499149">
    <w:abstractNumId w:val="4"/>
  </w:num>
  <w:num w:numId="4" w16cid:durableId="1133140049">
    <w:abstractNumId w:val="30"/>
  </w:num>
  <w:num w:numId="5" w16cid:durableId="2109810821">
    <w:abstractNumId w:val="41"/>
  </w:num>
  <w:num w:numId="6" w16cid:durableId="127283122">
    <w:abstractNumId w:val="31"/>
  </w:num>
  <w:num w:numId="7" w16cid:durableId="1574925692">
    <w:abstractNumId w:val="6"/>
  </w:num>
  <w:num w:numId="8" w16cid:durableId="1211187273">
    <w:abstractNumId w:val="20"/>
  </w:num>
  <w:num w:numId="9" w16cid:durableId="919799209">
    <w:abstractNumId w:val="3"/>
  </w:num>
  <w:num w:numId="10" w16cid:durableId="2056077718">
    <w:abstractNumId w:val="18"/>
  </w:num>
  <w:num w:numId="11" w16cid:durableId="1314212312">
    <w:abstractNumId w:val="36"/>
  </w:num>
  <w:num w:numId="12" w16cid:durableId="600071901">
    <w:abstractNumId w:val="37"/>
  </w:num>
  <w:num w:numId="13" w16cid:durableId="1656764073">
    <w:abstractNumId w:val="7"/>
  </w:num>
  <w:num w:numId="14" w16cid:durableId="192271340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  <w:sz w:val="14"/>
          <w:szCs w:val="14"/>
        </w:rPr>
      </w:lvl>
    </w:lvlOverride>
  </w:num>
  <w:num w:numId="15" w16cid:durableId="227960362">
    <w:abstractNumId w:val="11"/>
  </w:num>
  <w:num w:numId="16" w16cid:durableId="345710891">
    <w:abstractNumId w:val="39"/>
  </w:num>
  <w:num w:numId="17" w16cid:durableId="1948999464">
    <w:abstractNumId w:val="24"/>
  </w:num>
  <w:num w:numId="18" w16cid:durableId="1800879240">
    <w:abstractNumId w:val="1"/>
  </w:num>
  <w:num w:numId="19" w16cid:durableId="2046518119">
    <w:abstractNumId w:val="44"/>
  </w:num>
  <w:num w:numId="20" w16cid:durableId="533419279">
    <w:abstractNumId w:val="40"/>
  </w:num>
  <w:num w:numId="21" w16cid:durableId="1986858347">
    <w:abstractNumId w:val="13"/>
  </w:num>
  <w:num w:numId="22" w16cid:durableId="49619553">
    <w:abstractNumId w:val="25"/>
  </w:num>
  <w:num w:numId="23" w16cid:durableId="873810482">
    <w:abstractNumId w:val="19"/>
  </w:num>
  <w:num w:numId="24" w16cid:durableId="1177768831">
    <w:abstractNumId w:val="15"/>
  </w:num>
  <w:num w:numId="25" w16cid:durableId="1629706033">
    <w:abstractNumId w:val="27"/>
  </w:num>
  <w:num w:numId="26" w16cid:durableId="250890465">
    <w:abstractNumId w:val="43"/>
  </w:num>
  <w:num w:numId="27" w16cid:durableId="454131536">
    <w:abstractNumId w:val="8"/>
  </w:num>
  <w:num w:numId="28" w16cid:durableId="1191797484">
    <w:abstractNumId w:val="35"/>
  </w:num>
  <w:num w:numId="29" w16cid:durableId="1869247044">
    <w:abstractNumId w:val="14"/>
  </w:num>
  <w:num w:numId="30" w16cid:durableId="875579713">
    <w:abstractNumId w:val="10"/>
  </w:num>
  <w:num w:numId="31" w16cid:durableId="1967463310">
    <w:abstractNumId w:val="42"/>
  </w:num>
  <w:num w:numId="32" w16cid:durableId="1262255293">
    <w:abstractNumId w:val="26"/>
  </w:num>
  <w:num w:numId="33" w16cid:durableId="2027246069">
    <w:abstractNumId w:val="33"/>
  </w:num>
  <w:num w:numId="34" w16cid:durableId="687020822">
    <w:abstractNumId w:val="38"/>
  </w:num>
  <w:num w:numId="35" w16cid:durableId="1644499807">
    <w:abstractNumId w:val="9"/>
  </w:num>
  <w:num w:numId="36" w16cid:durableId="169369476">
    <w:abstractNumId w:val="22"/>
  </w:num>
  <w:num w:numId="37" w16cid:durableId="718289285">
    <w:abstractNumId w:val="2"/>
  </w:num>
  <w:num w:numId="38" w16cid:durableId="1727485350">
    <w:abstractNumId w:val="12"/>
  </w:num>
  <w:num w:numId="39" w16cid:durableId="2111314136">
    <w:abstractNumId w:val="5"/>
  </w:num>
  <w:num w:numId="40" w16cid:durableId="1549954786">
    <w:abstractNumId w:val="21"/>
  </w:num>
  <w:num w:numId="41" w16cid:durableId="1297419190">
    <w:abstractNumId w:val="17"/>
  </w:num>
  <w:num w:numId="42" w16cid:durableId="1179738117">
    <w:abstractNumId w:val="21"/>
  </w:num>
  <w:num w:numId="43" w16cid:durableId="1476027365">
    <w:abstractNumId w:val="28"/>
  </w:num>
  <w:num w:numId="44" w16cid:durableId="1400816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45666318">
    <w:abstractNumId w:val="32"/>
  </w:num>
  <w:num w:numId="46" w16cid:durableId="197470064">
    <w:abstractNumId w:val="16"/>
  </w:num>
  <w:num w:numId="47" w16cid:durableId="21337450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7E"/>
    <w:rsid w:val="000003B2"/>
    <w:rsid w:val="00000621"/>
    <w:rsid w:val="00000C3A"/>
    <w:rsid w:val="00000FD5"/>
    <w:rsid w:val="000065E4"/>
    <w:rsid w:val="000114DF"/>
    <w:rsid w:val="000137EF"/>
    <w:rsid w:val="0001408C"/>
    <w:rsid w:val="00015D9F"/>
    <w:rsid w:val="00017F81"/>
    <w:rsid w:val="00020290"/>
    <w:rsid w:val="00022069"/>
    <w:rsid w:val="00023D9B"/>
    <w:rsid w:val="00024C0C"/>
    <w:rsid w:val="00024D77"/>
    <w:rsid w:val="00025888"/>
    <w:rsid w:val="00026BCF"/>
    <w:rsid w:val="00033B03"/>
    <w:rsid w:val="000376C2"/>
    <w:rsid w:val="000400F2"/>
    <w:rsid w:val="000410D3"/>
    <w:rsid w:val="00042B86"/>
    <w:rsid w:val="000431D6"/>
    <w:rsid w:val="000501B1"/>
    <w:rsid w:val="00051592"/>
    <w:rsid w:val="000518B7"/>
    <w:rsid w:val="0005242F"/>
    <w:rsid w:val="00056FAD"/>
    <w:rsid w:val="0006064D"/>
    <w:rsid w:val="00060CC6"/>
    <w:rsid w:val="00061A5A"/>
    <w:rsid w:val="00063818"/>
    <w:rsid w:val="0007001D"/>
    <w:rsid w:val="00072F5B"/>
    <w:rsid w:val="000773FE"/>
    <w:rsid w:val="0007751E"/>
    <w:rsid w:val="00081396"/>
    <w:rsid w:val="000820E3"/>
    <w:rsid w:val="00082AF3"/>
    <w:rsid w:val="00083007"/>
    <w:rsid w:val="00083B63"/>
    <w:rsid w:val="0008448B"/>
    <w:rsid w:val="0008482D"/>
    <w:rsid w:val="000859FE"/>
    <w:rsid w:val="000866DE"/>
    <w:rsid w:val="00086F70"/>
    <w:rsid w:val="00092CB4"/>
    <w:rsid w:val="00093953"/>
    <w:rsid w:val="000959EF"/>
    <w:rsid w:val="000A2076"/>
    <w:rsid w:val="000A28D0"/>
    <w:rsid w:val="000A3FB2"/>
    <w:rsid w:val="000B0E4A"/>
    <w:rsid w:val="000B1808"/>
    <w:rsid w:val="000B5138"/>
    <w:rsid w:val="000B6CED"/>
    <w:rsid w:val="000C250F"/>
    <w:rsid w:val="000C2CE4"/>
    <w:rsid w:val="000C3BED"/>
    <w:rsid w:val="000D0BB4"/>
    <w:rsid w:val="000D0D99"/>
    <w:rsid w:val="000D13CB"/>
    <w:rsid w:val="000D5503"/>
    <w:rsid w:val="000E27EC"/>
    <w:rsid w:val="000E3480"/>
    <w:rsid w:val="000E39E7"/>
    <w:rsid w:val="000E41B1"/>
    <w:rsid w:val="000E45CB"/>
    <w:rsid w:val="000E581B"/>
    <w:rsid w:val="000E6D03"/>
    <w:rsid w:val="000F1189"/>
    <w:rsid w:val="000F125B"/>
    <w:rsid w:val="000F279D"/>
    <w:rsid w:val="000F3C08"/>
    <w:rsid w:val="000F3CEE"/>
    <w:rsid w:val="000F656B"/>
    <w:rsid w:val="000F6B4C"/>
    <w:rsid w:val="0010295E"/>
    <w:rsid w:val="00102E41"/>
    <w:rsid w:val="00104598"/>
    <w:rsid w:val="00104A66"/>
    <w:rsid w:val="00105592"/>
    <w:rsid w:val="001057CC"/>
    <w:rsid w:val="0010655F"/>
    <w:rsid w:val="00107537"/>
    <w:rsid w:val="00111F29"/>
    <w:rsid w:val="00120371"/>
    <w:rsid w:val="001214E7"/>
    <w:rsid w:val="0012452F"/>
    <w:rsid w:val="00126AD9"/>
    <w:rsid w:val="00127073"/>
    <w:rsid w:val="00127982"/>
    <w:rsid w:val="00127DC3"/>
    <w:rsid w:val="00128EA5"/>
    <w:rsid w:val="00130659"/>
    <w:rsid w:val="00132974"/>
    <w:rsid w:val="00132B3E"/>
    <w:rsid w:val="0013566C"/>
    <w:rsid w:val="00135ACD"/>
    <w:rsid w:val="00136CAF"/>
    <w:rsid w:val="00136DC1"/>
    <w:rsid w:val="001430A0"/>
    <w:rsid w:val="00144458"/>
    <w:rsid w:val="0014536C"/>
    <w:rsid w:val="00151FAE"/>
    <w:rsid w:val="00152713"/>
    <w:rsid w:val="00156C0B"/>
    <w:rsid w:val="0016008E"/>
    <w:rsid w:val="001631B7"/>
    <w:rsid w:val="001734B0"/>
    <w:rsid w:val="00173835"/>
    <w:rsid w:val="001751CE"/>
    <w:rsid w:val="00181B5D"/>
    <w:rsid w:val="0018348B"/>
    <w:rsid w:val="00184C81"/>
    <w:rsid w:val="00186930"/>
    <w:rsid w:val="00186EB7"/>
    <w:rsid w:val="00191E01"/>
    <w:rsid w:val="00193553"/>
    <w:rsid w:val="001A0726"/>
    <w:rsid w:val="001A19F8"/>
    <w:rsid w:val="001A33A9"/>
    <w:rsid w:val="001A5AB9"/>
    <w:rsid w:val="001A656B"/>
    <w:rsid w:val="001A6B9B"/>
    <w:rsid w:val="001A7DD0"/>
    <w:rsid w:val="001B01D9"/>
    <w:rsid w:val="001B2810"/>
    <w:rsid w:val="001B3EE7"/>
    <w:rsid w:val="001C1421"/>
    <w:rsid w:val="001C1957"/>
    <w:rsid w:val="001C3FA4"/>
    <w:rsid w:val="001C5731"/>
    <w:rsid w:val="001D020D"/>
    <w:rsid w:val="001D350C"/>
    <w:rsid w:val="001D4BAD"/>
    <w:rsid w:val="001D62E5"/>
    <w:rsid w:val="001D6930"/>
    <w:rsid w:val="001D6E54"/>
    <w:rsid w:val="001D7ADD"/>
    <w:rsid w:val="001D7AEF"/>
    <w:rsid w:val="001E1FD1"/>
    <w:rsid w:val="001E2EEA"/>
    <w:rsid w:val="001E3C05"/>
    <w:rsid w:val="001E59C6"/>
    <w:rsid w:val="001E66B4"/>
    <w:rsid w:val="001E67D2"/>
    <w:rsid w:val="001E6D01"/>
    <w:rsid w:val="001F2446"/>
    <w:rsid w:val="001F323E"/>
    <w:rsid w:val="001F3E68"/>
    <w:rsid w:val="001F4F2E"/>
    <w:rsid w:val="00201198"/>
    <w:rsid w:val="00202E59"/>
    <w:rsid w:val="00203FEB"/>
    <w:rsid w:val="002069F3"/>
    <w:rsid w:val="002074F5"/>
    <w:rsid w:val="00210A12"/>
    <w:rsid w:val="0021213C"/>
    <w:rsid w:val="0021228E"/>
    <w:rsid w:val="00217895"/>
    <w:rsid w:val="00217DCC"/>
    <w:rsid w:val="00220B9B"/>
    <w:rsid w:val="00224DAB"/>
    <w:rsid w:val="00230C7C"/>
    <w:rsid w:val="00230E9B"/>
    <w:rsid w:val="00232493"/>
    <w:rsid w:val="002324AC"/>
    <w:rsid w:val="002333A7"/>
    <w:rsid w:val="002349C5"/>
    <w:rsid w:val="00234FF3"/>
    <w:rsid w:val="00236BB1"/>
    <w:rsid w:val="00237FC4"/>
    <w:rsid w:val="00240B3B"/>
    <w:rsid w:val="00245416"/>
    <w:rsid w:val="00245E97"/>
    <w:rsid w:val="002468E9"/>
    <w:rsid w:val="00246EA4"/>
    <w:rsid w:val="00246EAF"/>
    <w:rsid w:val="00247A34"/>
    <w:rsid w:val="00250042"/>
    <w:rsid w:val="002504A5"/>
    <w:rsid w:val="00250897"/>
    <w:rsid w:val="002523C7"/>
    <w:rsid w:val="002523ED"/>
    <w:rsid w:val="00253397"/>
    <w:rsid w:val="00253FB5"/>
    <w:rsid w:val="00254652"/>
    <w:rsid w:val="0026107B"/>
    <w:rsid w:val="00262233"/>
    <w:rsid w:val="00262DFD"/>
    <w:rsid w:val="00271DCA"/>
    <w:rsid w:val="00272BA6"/>
    <w:rsid w:val="00276849"/>
    <w:rsid w:val="00280335"/>
    <w:rsid w:val="002833CB"/>
    <w:rsid w:val="00287501"/>
    <w:rsid w:val="00292182"/>
    <w:rsid w:val="00294548"/>
    <w:rsid w:val="0029458F"/>
    <w:rsid w:val="00296C79"/>
    <w:rsid w:val="002A127E"/>
    <w:rsid w:val="002A274C"/>
    <w:rsid w:val="002A3877"/>
    <w:rsid w:val="002A5F96"/>
    <w:rsid w:val="002A7F0E"/>
    <w:rsid w:val="002B01E1"/>
    <w:rsid w:val="002B036D"/>
    <w:rsid w:val="002B10D0"/>
    <w:rsid w:val="002B351D"/>
    <w:rsid w:val="002B360A"/>
    <w:rsid w:val="002B3D10"/>
    <w:rsid w:val="002B5EF4"/>
    <w:rsid w:val="002B5FBB"/>
    <w:rsid w:val="002B6218"/>
    <w:rsid w:val="002B71D4"/>
    <w:rsid w:val="002B73BB"/>
    <w:rsid w:val="002C1215"/>
    <w:rsid w:val="002C1B43"/>
    <w:rsid w:val="002C23D3"/>
    <w:rsid w:val="002C2680"/>
    <w:rsid w:val="002C372C"/>
    <w:rsid w:val="002C5978"/>
    <w:rsid w:val="002C6B01"/>
    <w:rsid w:val="002D0655"/>
    <w:rsid w:val="002D1ACB"/>
    <w:rsid w:val="002D1F4E"/>
    <w:rsid w:val="002D279E"/>
    <w:rsid w:val="002D32A7"/>
    <w:rsid w:val="002D35D0"/>
    <w:rsid w:val="002D36AB"/>
    <w:rsid w:val="002E46A9"/>
    <w:rsid w:val="002E4E92"/>
    <w:rsid w:val="002E4FBB"/>
    <w:rsid w:val="002E604E"/>
    <w:rsid w:val="002E6CCF"/>
    <w:rsid w:val="002E76C7"/>
    <w:rsid w:val="002F21F6"/>
    <w:rsid w:val="002F42CD"/>
    <w:rsid w:val="002F615D"/>
    <w:rsid w:val="00301BC5"/>
    <w:rsid w:val="003020B3"/>
    <w:rsid w:val="00302C9E"/>
    <w:rsid w:val="00303237"/>
    <w:rsid w:val="00305AC1"/>
    <w:rsid w:val="00305FC1"/>
    <w:rsid w:val="00310238"/>
    <w:rsid w:val="00316B01"/>
    <w:rsid w:val="00322EC1"/>
    <w:rsid w:val="00323170"/>
    <w:rsid w:val="00323B18"/>
    <w:rsid w:val="00325876"/>
    <w:rsid w:val="0032600B"/>
    <w:rsid w:val="00330697"/>
    <w:rsid w:val="003326BD"/>
    <w:rsid w:val="00336933"/>
    <w:rsid w:val="00336A3E"/>
    <w:rsid w:val="00337783"/>
    <w:rsid w:val="003441FC"/>
    <w:rsid w:val="00345C35"/>
    <w:rsid w:val="00350C47"/>
    <w:rsid w:val="00351187"/>
    <w:rsid w:val="0035171C"/>
    <w:rsid w:val="00354FD3"/>
    <w:rsid w:val="003569BB"/>
    <w:rsid w:val="00356A5E"/>
    <w:rsid w:val="00361457"/>
    <w:rsid w:val="00361E2D"/>
    <w:rsid w:val="00363430"/>
    <w:rsid w:val="00367518"/>
    <w:rsid w:val="00370106"/>
    <w:rsid w:val="0037143F"/>
    <w:rsid w:val="00371DCB"/>
    <w:rsid w:val="00374A31"/>
    <w:rsid w:val="00374CBA"/>
    <w:rsid w:val="00375047"/>
    <w:rsid w:val="00375972"/>
    <w:rsid w:val="0037623F"/>
    <w:rsid w:val="003817DF"/>
    <w:rsid w:val="003820EC"/>
    <w:rsid w:val="00383869"/>
    <w:rsid w:val="003844F2"/>
    <w:rsid w:val="0038708B"/>
    <w:rsid w:val="00387374"/>
    <w:rsid w:val="00391583"/>
    <w:rsid w:val="00391F18"/>
    <w:rsid w:val="00393131"/>
    <w:rsid w:val="00394F6C"/>
    <w:rsid w:val="0039652A"/>
    <w:rsid w:val="00396B5B"/>
    <w:rsid w:val="00397E02"/>
    <w:rsid w:val="003A6182"/>
    <w:rsid w:val="003A69E1"/>
    <w:rsid w:val="003A7C6A"/>
    <w:rsid w:val="003B7EE4"/>
    <w:rsid w:val="003B7F15"/>
    <w:rsid w:val="003C0C66"/>
    <w:rsid w:val="003C2B68"/>
    <w:rsid w:val="003C3983"/>
    <w:rsid w:val="003C653C"/>
    <w:rsid w:val="003C672F"/>
    <w:rsid w:val="003D0DE0"/>
    <w:rsid w:val="003D2285"/>
    <w:rsid w:val="003D2816"/>
    <w:rsid w:val="003D3F2C"/>
    <w:rsid w:val="003D49A9"/>
    <w:rsid w:val="003D57B8"/>
    <w:rsid w:val="003E0090"/>
    <w:rsid w:val="003E02DB"/>
    <w:rsid w:val="003E0312"/>
    <w:rsid w:val="003E0DC4"/>
    <w:rsid w:val="003E152A"/>
    <w:rsid w:val="003E44E9"/>
    <w:rsid w:val="003E4934"/>
    <w:rsid w:val="003E5BC5"/>
    <w:rsid w:val="003E77D0"/>
    <w:rsid w:val="003E7B4D"/>
    <w:rsid w:val="003E7E9B"/>
    <w:rsid w:val="003F122E"/>
    <w:rsid w:val="003F41CE"/>
    <w:rsid w:val="003F5D73"/>
    <w:rsid w:val="003F76D0"/>
    <w:rsid w:val="00402F62"/>
    <w:rsid w:val="00404A12"/>
    <w:rsid w:val="00405CE6"/>
    <w:rsid w:val="00414DD2"/>
    <w:rsid w:val="00416697"/>
    <w:rsid w:val="004167B4"/>
    <w:rsid w:val="004177BA"/>
    <w:rsid w:val="00420709"/>
    <w:rsid w:val="00421444"/>
    <w:rsid w:val="00430D0C"/>
    <w:rsid w:val="0043642E"/>
    <w:rsid w:val="004402F6"/>
    <w:rsid w:val="00443BCD"/>
    <w:rsid w:val="004452F5"/>
    <w:rsid w:val="004457D6"/>
    <w:rsid w:val="0044603D"/>
    <w:rsid w:val="00446B9C"/>
    <w:rsid w:val="0044726D"/>
    <w:rsid w:val="004502C4"/>
    <w:rsid w:val="00450B83"/>
    <w:rsid w:val="00452138"/>
    <w:rsid w:val="00452558"/>
    <w:rsid w:val="00452D2C"/>
    <w:rsid w:val="00454325"/>
    <w:rsid w:val="00454C4A"/>
    <w:rsid w:val="0045562D"/>
    <w:rsid w:val="0045628E"/>
    <w:rsid w:val="004612C2"/>
    <w:rsid w:val="00462FF0"/>
    <w:rsid w:val="00465FD5"/>
    <w:rsid w:val="00473D8B"/>
    <w:rsid w:val="004747FA"/>
    <w:rsid w:val="0047525B"/>
    <w:rsid w:val="00475E78"/>
    <w:rsid w:val="00481F28"/>
    <w:rsid w:val="00483152"/>
    <w:rsid w:val="004852E5"/>
    <w:rsid w:val="00485987"/>
    <w:rsid w:val="00486A86"/>
    <w:rsid w:val="00490489"/>
    <w:rsid w:val="00490BF5"/>
    <w:rsid w:val="00490C12"/>
    <w:rsid w:val="00492B61"/>
    <w:rsid w:val="00494254"/>
    <w:rsid w:val="00495483"/>
    <w:rsid w:val="004954F3"/>
    <w:rsid w:val="004970BB"/>
    <w:rsid w:val="004A2D4A"/>
    <w:rsid w:val="004A3444"/>
    <w:rsid w:val="004A3E5A"/>
    <w:rsid w:val="004A735F"/>
    <w:rsid w:val="004A7394"/>
    <w:rsid w:val="004A755D"/>
    <w:rsid w:val="004A7B67"/>
    <w:rsid w:val="004B5C9E"/>
    <w:rsid w:val="004B61AA"/>
    <w:rsid w:val="004B65D8"/>
    <w:rsid w:val="004C04E9"/>
    <w:rsid w:val="004C2EEC"/>
    <w:rsid w:val="004C77E5"/>
    <w:rsid w:val="004D282A"/>
    <w:rsid w:val="004D2C74"/>
    <w:rsid w:val="004D371F"/>
    <w:rsid w:val="004D5332"/>
    <w:rsid w:val="004D5805"/>
    <w:rsid w:val="004D5DD0"/>
    <w:rsid w:val="004D7850"/>
    <w:rsid w:val="004D7B91"/>
    <w:rsid w:val="004E187A"/>
    <w:rsid w:val="004E19E6"/>
    <w:rsid w:val="004E44F5"/>
    <w:rsid w:val="004E50D8"/>
    <w:rsid w:val="004E7925"/>
    <w:rsid w:val="004E7ACF"/>
    <w:rsid w:val="004F3F38"/>
    <w:rsid w:val="00502F64"/>
    <w:rsid w:val="00504332"/>
    <w:rsid w:val="00505467"/>
    <w:rsid w:val="005071DE"/>
    <w:rsid w:val="0050733F"/>
    <w:rsid w:val="00507EFE"/>
    <w:rsid w:val="00512881"/>
    <w:rsid w:val="005161EE"/>
    <w:rsid w:val="00516F32"/>
    <w:rsid w:val="00517FC9"/>
    <w:rsid w:val="005223CF"/>
    <w:rsid w:val="00522582"/>
    <w:rsid w:val="00522628"/>
    <w:rsid w:val="0052550D"/>
    <w:rsid w:val="00530B08"/>
    <w:rsid w:val="005311DA"/>
    <w:rsid w:val="0053137A"/>
    <w:rsid w:val="0053383D"/>
    <w:rsid w:val="005349BE"/>
    <w:rsid w:val="0053512F"/>
    <w:rsid w:val="00535D8C"/>
    <w:rsid w:val="00536917"/>
    <w:rsid w:val="005374B9"/>
    <w:rsid w:val="00540B24"/>
    <w:rsid w:val="00541A4D"/>
    <w:rsid w:val="00542B4A"/>
    <w:rsid w:val="00543896"/>
    <w:rsid w:val="00544908"/>
    <w:rsid w:val="00550198"/>
    <w:rsid w:val="005522C7"/>
    <w:rsid w:val="00554860"/>
    <w:rsid w:val="0055624B"/>
    <w:rsid w:val="00556AD5"/>
    <w:rsid w:val="00560E00"/>
    <w:rsid w:val="00561282"/>
    <w:rsid w:val="00562BF1"/>
    <w:rsid w:val="00564E5C"/>
    <w:rsid w:val="0056527E"/>
    <w:rsid w:val="0056545F"/>
    <w:rsid w:val="00566679"/>
    <w:rsid w:val="00574E8E"/>
    <w:rsid w:val="005753BE"/>
    <w:rsid w:val="0057715A"/>
    <w:rsid w:val="00577387"/>
    <w:rsid w:val="0058013C"/>
    <w:rsid w:val="00580875"/>
    <w:rsid w:val="00580C4F"/>
    <w:rsid w:val="00582D07"/>
    <w:rsid w:val="00583342"/>
    <w:rsid w:val="00584527"/>
    <w:rsid w:val="00585131"/>
    <w:rsid w:val="00590AF2"/>
    <w:rsid w:val="00590BBA"/>
    <w:rsid w:val="005922CE"/>
    <w:rsid w:val="005928A4"/>
    <w:rsid w:val="00593A2F"/>
    <w:rsid w:val="00596C28"/>
    <w:rsid w:val="00596FC5"/>
    <w:rsid w:val="005A205E"/>
    <w:rsid w:val="005A6797"/>
    <w:rsid w:val="005A7DD5"/>
    <w:rsid w:val="005B0072"/>
    <w:rsid w:val="005B0B11"/>
    <w:rsid w:val="005B0FB4"/>
    <w:rsid w:val="005B7206"/>
    <w:rsid w:val="005B7F67"/>
    <w:rsid w:val="005C057E"/>
    <w:rsid w:val="005C19B7"/>
    <w:rsid w:val="005C1D01"/>
    <w:rsid w:val="005C25FA"/>
    <w:rsid w:val="005C36A8"/>
    <w:rsid w:val="005C6B1C"/>
    <w:rsid w:val="005D1654"/>
    <w:rsid w:val="005D1CC8"/>
    <w:rsid w:val="005D31EF"/>
    <w:rsid w:val="005D3F9A"/>
    <w:rsid w:val="005D40DC"/>
    <w:rsid w:val="005D5546"/>
    <w:rsid w:val="005D5C88"/>
    <w:rsid w:val="005D60F8"/>
    <w:rsid w:val="005D6352"/>
    <w:rsid w:val="005E0010"/>
    <w:rsid w:val="005E3176"/>
    <w:rsid w:val="005E4480"/>
    <w:rsid w:val="005E451C"/>
    <w:rsid w:val="005E5EA3"/>
    <w:rsid w:val="005E7EF2"/>
    <w:rsid w:val="005F131C"/>
    <w:rsid w:val="005F1538"/>
    <w:rsid w:val="005F1627"/>
    <w:rsid w:val="005F193D"/>
    <w:rsid w:val="005F477F"/>
    <w:rsid w:val="005F660A"/>
    <w:rsid w:val="0060294D"/>
    <w:rsid w:val="0060342F"/>
    <w:rsid w:val="006060C6"/>
    <w:rsid w:val="00606E05"/>
    <w:rsid w:val="00612A03"/>
    <w:rsid w:val="00613583"/>
    <w:rsid w:val="00615500"/>
    <w:rsid w:val="00616B74"/>
    <w:rsid w:val="00621A90"/>
    <w:rsid w:val="00621EE8"/>
    <w:rsid w:val="006220C4"/>
    <w:rsid w:val="00622E64"/>
    <w:rsid w:val="00626448"/>
    <w:rsid w:val="006268DF"/>
    <w:rsid w:val="006276F1"/>
    <w:rsid w:val="00630699"/>
    <w:rsid w:val="006319A6"/>
    <w:rsid w:val="00633963"/>
    <w:rsid w:val="006345E6"/>
    <w:rsid w:val="00635556"/>
    <w:rsid w:val="006436C5"/>
    <w:rsid w:val="00643F69"/>
    <w:rsid w:val="00644AB9"/>
    <w:rsid w:val="00644DC3"/>
    <w:rsid w:val="00647D17"/>
    <w:rsid w:val="00647E2B"/>
    <w:rsid w:val="006502C3"/>
    <w:rsid w:val="00652ABC"/>
    <w:rsid w:val="0065373C"/>
    <w:rsid w:val="00654B63"/>
    <w:rsid w:val="00654BA3"/>
    <w:rsid w:val="00655A17"/>
    <w:rsid w:val="00657AAC"/>
    <w:rsid w:val="00657B0D"/>
    <w:rsid w:val="00657CA7"/>
    <w:rsid w:val="006631A9"/>
    <w:rsid w:val="006639F1"/>
    <w:rsid w:val="00664758"/>
    <w:rsid w:val="00671B25"/>
    <w:rsid w:val="0067247A"/>
    <w:rsid w:val="006729CF"/>
    <w:rsid w:val="006733FE"/>
    <w:rsid w:val="00673842"/>
    <w:rsid w:val="00673C87"/>
    <w:rsid w:val="00684F17"/>
    <w:rsid w:val="00685F4C"/>
    <w:rsid w:val="0068649F"/>
    <w:rsid w:val="00686540"/>
    <w:rsid w:val="0069089B"/>
    <w:rsid w:val="00691270"/>
    <w:rsid w:val="006912DA"/>
    <w:rsid w:val="0069186D"/>
    <w:rsid w:val="00691948"/>
    <w:rsid w:val="00693938"/>
    <w:rsid w:val="0069397D"/>
    <w:rsid w:val="006956F0"/>
    <w:rsid w:val="006972F5"/>
    <w:rsid w:val="006A2A77"/>
    <w:rsid w:val="006A3CF9"/>
    <w:rsid w:val="006A61EA"/>
    <w:rsid w:val="006A6D6F"/>
    <w:rsid w:val="006A7B15"/>
    <w:rsid w:val="006B0F7A"/>
    <w:rsid w:val="006B4821"/>
    <w:rsid w:val="006B61C9"/>
    <w:rsid w:val="006B6837"/>
    <w:rsid w:val="006B79EE"/>
    <w:rsid w:val="006C0C62"/>
    <w:rsid w:val="006C31F5"/>
    <w:rsid w:val="006C61BC"/>
    <w:rsid w:val="006C6B95"/>
    <w:rsid w:val="006D0197"/>
    <w:rsid w:val="006D1499"/>
    <w:rsid w:val="006D2AD4"/>
    <w:rsid w:val="006D609A"/>
    <w:rsid w:val="006D7192"/>
    <w:rsid w:val="006E2926"/>
    <w:rsid w:val="006E3971"/>
    <w:rsid w:val="006E4C2B"/>
    <w:rsid w:val="006E5B08"/>
    <w:rsid w:val="006E5E8B"/>
    <w:rsid w:val="006E738B"/>
    <w:rsid w:val="006F1277"/>
    <w:rsid w:val="006F4F37"/>
    <w:rsid w:val="006F5BD4"/>
    <w:rsid w:val="007040D3"/>
    <w:rsid w:val="007051EE"/>
    <w:rsid w:val="0070651C"/>
    <w:rsid w:val="00710652"/>
    <w:rsid w:val="007109E6"/>
    <w:rsid w:val="007114DD"/>
    <w:rsid w:val="00713730"/>
    <w:rsid w:val="00713D6E"/>
    <w:rsid w:val="00717FB1"/>
    <w:rsid w:val="00720FF4"/>
    <w:rsid w:val="00722828"/>
    <w:rsid w:val="007249D6"/>
    <w:rsid w:val="00730B0E"/>
    <w:rsid w:val="00731B38"/>
    <w:rsid w:val="00735236"/>
    <w:rsid w:val="00735BC5"/>
    <w:rsid w:val="00737C38"/>
    <w:rsid w:val="00741E27"/>
    <w:rsid w:val="00745FA4"/>
    <w:rsid w:val="00747776"/>
    <w:rsid w:val="0075288D"/>
    <w:rsid w:val="00754C9B"/>
    <w:rsid w:val="00755284"/>
    <w:rsid w:val="0076078D"/>
    <w:rsid w:val="0076091A"/>
    <w:rsid w:val="007614EB"/>
    <w:rsid w:val="0076171A"/>
    <w:rsid w:val="0076198C"/>
    <w:rsid w:val="00762188"/>
    <w:rsid w:val="00763C4B"/>
    <w:rsid w:val="00764E30"/>
    <w:rsid w:val="00765C9C"/>
    <w:rsid w:val="0077055D"/>
    <w:rsid w:val="007731A2"/>
    <w:rsid w:val="00774E27"/>
    <w:rsid w:val="007753A3"/>
    <w:rsid w:val="007766F0"/>
    <w:rsid w:val="00780886"/>
    <w:rsid w:val="00781768"/>
    <w:rsid w:val="0078266E"/>
    <w:rsid w:val="00782916"/>
    <w:rsid w:val="0078320D"/>
    <w:rsid w:val="007834C9"/>
    <w:rsid w:val="00783D32"/>
    <w:rsid w:val="00783DE9"/>
    <w:rsid w:val="00786F17"/>
    <w:rsid w:val="00790F80"/>
    <w:rsid w:val="00791E5F"/>
    <w:rsid w:val="0079313B"/>
    <w:rsid w:val="0079394F"/>
    <w:rsid w:val="007945F2"/>
    <w:rsid w:val="007A2C5D"/>
    <w:rsid w:val="007A2D0F"/>
    <w:rsid w:val="007A424B"/>
    <w:rsid w:val="007A4C8A"/>
    <w:rsid w:val="007A70D7"/>
    <w:rsid w:val="007A781F"/>
    <w:rsid w:val="007A7928"/>
    <w:rsid w:val="007B4431"/>
    <w:rsid w:val="007B4D2F"/>
    <w:rsid w:val="007B60A1"/>
    <w:rsid w:val="007B7BDC"/>
    <w:rsid w:val="007C292D"/>
    <w:rsid w:val="007C4EC4"/>
    <w:rsid w:val="007C5DE5"/>
    <w:rsid w:val="007C759C"/>
    <w:rsid w:val="007D166F"/>
    <w:rsid w:val="007D19DB"/>
    <w:rsid w:val="007D6139"/>
    <w:rsid w:val="007D7ED3"/>
    <w:rsid w:val="007E1E94"/>
    <w:rsid w:val="007E6895"/>
    <w:rsid w:val="007E6DA4"/>
    <w:rsid w:val="007F20CB"/>
    <w:rsid w:val="007F51CF"/>
    <w:rsid w:val="007F53BD"/>
    <w:rsid w:val="007F5E16"/>
    <w:rsid w:val="007F7762"/>
    <w:rsid w:val="007F7CAC"/>
    <w:rsid w:val="00800382"/>
    <w:rsid w:val="00801386"/>
    <w:rsid w:val="00801B1D"/>
    <w:rsid w:val="00802859"/>
    <w:rsid w:val="00803CC5"/>
    <w:rsid w:val="00804635"/>
    <w:rsid w:val="008055A2"/>
    <w:rsid w:val="00807EAF"/>
    <w:rsid w:val="00812FC1"/>
    <w:rsid w:val="0081454A"/>
    <w:rsid w:val="00814C65"/>
    <w:rsid w:val="00815628"/>
    <w:rsid w:val="00816AFF"/>
    <w:rsid w:val="00816E7A"/>
    <w:rsid w:val="00817260"/>
    <w:rsid w:val="00817436"/>
    <w:rsid w:val="00817A0B"/>
    <w:rsid w:val="00820470"/>
    <w:rsid w:val="008230AE"/>
    <w:rsid w:val="00824152"/>
    <w:rsid w:val="0082446F"/>
    <w:rsid w:val="008257D5"/>
    <w:rsid w:val="00826C10"/>
    <w:rsid w:val="00826F56"/>
    <w:rsid w:val="00827350"/>
    <w:rsid w:val="0083044D"/>
    <w:rsid w:val="00834D8E"/>
    <w:rsid w:val="00836D9B"/>
    <w:rsid w:val="00840A6D"/>
    <w:rsid w:val="00840A96"/>
    <w:rsid w:val="008421DE"/>
    <w:rsid w:val="00842E42"/>
    <w:rsid w:val="008437EF"/>
    <w:rsid w:val="00843EB7"/>
    <w:rsid w:val="0084525D"/>
    <w:rsid w:val="00846605"/>
    <w:rsid w:val="00851136"/>
    <w:rsid w:val="00851618"/>
    <w:rsid w:val="008518A4"/>
    <w:rsid w:val="00851D5D"/>
    <w:rsid w:val="00852E88"/>
    <w:rsid w:val="0085670D"/>
    <w:rsid w:val="0085778A"/>
    <w:rsid w:val="00861273"/>
    <w:rsid w:val="00862DCB"/>
    <w:rsid w:val="008669A5"/>
    <w:rsid w:val="00866A4C"/>
    <w:rsid w:val="00872E33"/>
    <w:rsid w:val="00873AE7"/>
    <w:rsid w:val="00873C8E"/>
    <w:rsid w:val="008757DC"/>
    <w:rsid w:val="0087605A"/>
    <w:rsid w:val="008767D9"/>
    <w:rsid w:val="0087729F"/>
    <w:rsid w:val="008836F4"/>
    <w:rsid w:val="00883CB3"/>
    <w:rsid w:val="00885B26"/>
    <w:rsid w:val="00887284"/>
    <w:rsid w:val="008905F1"/>
    <w:rsid w:val="00890ED6"/>
    <w:rsid w:val="00891D9E"/>
    <w:rsid w:val="008935C2"/>
    <w:rsid w:val="00894F9E"/>
    <w:rsid w:val="008A06BD"/>
    <w:rsid w:val="008A2588"/>
    <w:rsid w:val="008A2CB4"/>
    <w:rsid w:val="008A350E"/>
    <w:rsid w:val="008A35EA"/>
    <w:rsid w:val="008A7526"/>
    <w:rsid w:val="008A782F"/>
    <w:rsid w:val="008B0C8A"/>
    <w:rsid w:val="008B1E95"/>
    <w:rsid w:val="008B216D"/>
    <w:rsid w:val="008B3499"/>
    <w:rsid w:val="008B4B7B"/>
    <w:rsid w:val="008B754A"/>
    <w:rsid w:val="008C05C3"/>
    <w:rsid w:val="008C27AF"/>
    <w:rsid w:val="008C2942"/>
    <w:rsid w:val="008C374D"/>
    <w:rsid w:val="008C49F9"/>
    <w:rsid w:val="008C5F8F"/>
    <w:rsid w:val="008C641A"/>
    <w:rsid w:val="008C6EF8"/>
    <w:rsid w:val="008D32EC"/>
    <w:rsid w:val="008E171F"/>
    <w:rsid w:val="008E4FD1"/>
    <w:rsid w:val="008E62B3"/>
    <w:rsid w:val="008E77B7"/>
    <w:rsid w:val="008F7712"/>
    <w:rsid w:val="008F792F"/>
    <w:rsid w:val="009000BC"/>
    <w:rsid w:val="00900C2E"/>
    <w:rsid w:val="00900D44"/>
    <w:rsid w:val="0090734C"/>
    <w:rsid w:val="00910394"/>
    <w:rsid w:val="00910798"/>
    <w:rsid w:val="009123C7"/>
    <w:rsid w:val="009147F3"/>
    <w:rsid w:val="00915FA1"/>
    <w:rsid w:val="009210BA"/>
    <w:rsid w:val="00921BEA"/>
    <w:rsid w:val="00921C0D"/>
    <w:rsid w:val="00923357"/>
    <w:rsid w:val="00923A59"/>
    <w:rsid w:val="00923E04"/>
    <w:rsid w:val="009266FC"/>
    <w:rsid w:val="00926A0C"/>
    <w:rsid w:val="00930D2C"/>
    <w:rsid w:val="00932C38"/>
    <w:rsid w:val="0093348D"/>
    <w:rsid w:val="00933AB6"/>
    <w:rsid w:val="009354EC"/>
    <w:rsid w:val="00937083"/>
    <w:rsid w:val="00937E3E"/>
    <w:rsid w:val="00940E14"/>
    <w:rsid w:val="00942837"/>
    <w:rsid w:val="00943904"/>
    <w:rsid w:val="0094464C"/>
    <w:rsid w:val="0094713D"/>
    <w:rsid w:val="00953EF7"/>
    <w:rsid w:val="00954295"/>
    <w:rsid w:val="00954299"/>
    <w:rsid w:val="00960F71"/>
    <w:rsid w:val="00964AC7"/>
    <w:rsid w:val="00965017"/>
    <w:rsid w:val="00972143"/>
    <w:rsid w:val="00972C86"/>
    <w:rsid w:val="0097468A"/>
    <w:rsid w:val="00975BDD"/>
    <w:rsid w:val="009779A0"/>
    <w:rsid w:val="00980A98"/>
    <w:rsid w:val="00980C43"/>
    <w:rsid w:val="00982C91"/>
    <w:rsid w:val="00985668"/>
    <w:rsid w:val="00986D54"/>
    <w:rsid w:val="0099066A"/>
    <w:rsid w:val="00990E43"/>
    <w:rsid w:val="009950DF"/>
    <w:rsid w:val="009959A7"/>
    <w:rsid w:val="00997983"/>
    <w:rsid w:val="009A28C1"/>
    <w:rsid w:val="009A31B8"/>
    <w:rsid w:val="009A3611"/>
    <w:rsid w:val="009A39B8"/>
    <w:rsid w:val="009A3DD2"/>
    <w:rsid w:val="009A7662"/>
    <w:rsid w:val="009B192E"/>
    <w:rsid w:val="009B1F3F"/>
    <w:rsid w:val="009B39B2"/>
    <w:rsid w:val="009B4281"/>
    <w:rsid w:val="009B4746"/>
    <w:rsid w:val="009B47A5"/>
    <w:rsid w:val="009B6357"/>
    <w:rsid w:val="009B658E"/>
    <w:rsid w:val="009C0FE1"/>
    <w:rsid w:val="009C17FB"/>
    <w:rsid w:val="009C3B67"/>
    <w:rsid w:val="009C4417"/>
    <w:rsid w:val="009C4746"/>
    <w:rsid w:val="009C50B9"/>
    <w:rsid w:val="009C6703"/>
    <w:rsid w:val="009D0B6F"/>
    <w:rsid w:val="009D0EB7"/>
    <w:rsid w:val="009D38AC"/>
    <w:rsid w:val="009D43FD"/>
    <w:rsid w:val="009D514B"/>
    <w:rsid w:val="009D60B6"/>
    <w:rsid w:val="009E02E5"/>
    <w:rsid w:val="009E5836"/>
    <w:rsid w:val="009E6A3B"/>
    <w:rsid w:val="009E6F3E"/>
    <w:rsid w:val="009F1C03"/>
    <w:rsid w:val="009F2A29"/>
    <w:rsid w:val="009F3056"/>
    <w:rsid w:val="00A0009F"/>
    <w:rsid w:val="00A001E6"/>
    <w:rsid w:val="00A0048A"/>
    <w:rsid w:val="00A0058A"/>
    <w:rsid w:val="00A00A0A"/>
    <w:rsid w:val="00A018E0"/>
    <w:rsid w:val="00A02FB4"/>
    <w:rsid w:val="00A0314C"/>
    <w:rsid w:val="00A0408B"/>
    <w:rsid w:val="00A04575"/>
    <w:rsid w:val="00A060CD"/>
    <w:rsid w:val="00A07506"/>
    <w:rsid w:val="00A10BAC"/>
    <w:rsid w:val="00A137CD"/>
    <w:rsid w:val="00A1555F"/>
    <w:rsid w:val="00A2310D"/>
    <w:rsid w:val="00A23F54"/>
    <w:rsid w:val="00A25710"/>
    <w:rsid w:val="00A26398"/>
    <w:rsid w:val="00A30E50"/>
    <w:rsid w:val="00A31411"/>
    <w:rsid w:val="00A31BB7"/>
    <w:rsid w:val="00A33A84"/>
    <w:rsid w:val="00A3434C"/>
    <w:rsid w:val="00A37BFE"/>
    <w:rsid w:val="00A41350"/>
    <w:rsid w:val="00A41F31"/>
    <w:rsid w:val="00A42CCF"/>
    <w:rsid w:val="00A4468D"/>
    <w:rsid w:val="00A4602E"/>
    <w:rsid w:val="00A46C79"/>
    <w:rsid w:val="00A47A55"/>
    <w:rsid w:val="00A47D56"/>
    <w:rsid w:val="00A47DCC"/>
    <w:rsid w:val="00A51511"/>
    <w:rsid w:val="00A52272"/>
    <w:rsid w:val="00A552DE"/>
    <w:rsid w:val="00A57D41"/>
    <w:rsid w:val="00A57F0F"/>
    <w:rsid w:val="00A61AF2"/>
    <w:rsid w:val="00A623EB"/>
    <w:rsid w:val="00A709BC"/>
    <w:rsid w:val="00A7172C"/>
    <w:rsid w:val="00A719D7"/>
    <w:rsid w:val="00A74F21"/>
    <w:rsid w:val="00A7583F"/>
    <w:rsid w:val="00A7795C"/>
    <w:rsid w:val="00A77B2C"/>
    <w:rsid w:val="00A80121"/>
    <w:rsid w:val="00A80693"/>
    <w:rsid w:val="00A81529"/>
    <w:rsid w:val="00A82B14"/>
    <w:rsid w:val="00A8343B"/>
    <w:rsid w:val="00A9030A"/>
    <w:rsid w:val="00A92398"/>
    <w:rsid w:val="00A973A6"/>
    <w:rsid w:val="00A97DF2"/>
    <w:rsid w:val="00AA5D53"/>
    <w:rsid w:val="00AA5E6D"/>
    <w:rsid w:val="00AA70CD"/>
    <w:rsid w:val="00AB15A3"/>
    <w:rsid w:val="00AB4995"/>
    <w:rsid w:val="00AC087A"/>
    <w:rsid w:val="00AC31EC"/>
    <w:rsid w:val="00AC36E8"/>
    <w:rsid w:val="00AC4F02"/>
    <w:rsid w:val="00AC6D26"/>
    <w:rsid w:val="00AC72CE"/>
    <w:rsid w:val="00AD15DE"/>
    <w:rsid w:val="00AD22D5"/>
    <w:rsid w:val="00AD26F9"/>
    <w:rsid w:val="00AD2FB1"/>
    <w:rsid w:val="00AD39D2"/>
    <w:rsid w:val="00AD48E4"/>
    <w:rsid w:val="00AD5A67"/>
    <w:rsid w:val="00AE0DA0"/>
    <w:rsid w:val="00AE113B"/>
    <w:rsid w:val="00AE1178"/>
    <w:rsid w:val="00AE444D"/>
    <w:rsid w:val="00AE57C4"/>
    <w:rsid w:val="00AE6ABB"/>
    <w:rsid w:val="00AE75D2"/>
    <w:rsid w:val="00AF2B21"/>
    <w:rsid w:val="00AF3D99"/>
    <w:rsid w:val="00AF4416"/>
    <w:rsid w:val="00B05C06"/>
    <w:rsid w:val="00B06275"/>
    <w:rsid w:val="00B07A1C"/>
    <w:rsid w:val="00B107A0"/>
    <w:rsid w:val="00B12E65"/>
    <w:rsid w:val="00B12FF0"/>
    <w:rsid w:val="00B13857"/>
    <w:rsid w:val="00B14E27"/>
    <w:rsid w:val="00B161F1"/>
    <w:rsid w:val="00B16303"/>
    <w:rsid w:val="00B203D9"/>
    <w:rsid w:val="00B208D4"/>
    <w:rsid w:val="00B21D3F"/>
    <w:rsid w:val="00B2238A"/>
    <w:rsid w:val="00B225F6"/>
    <w:rsid w:val="00B22745"/>
    <w:rsid w:val="00B23D40"/>
    <w:rsid w:val="00B26023"/>
    <w:rsid w:val="00B30C3B"/>
    <w:rsid w:val="00B31B3A"/>
    <w:rsid w:val="00B32560"/>
    <w:rsid w:val="00B349D5"/>
    <w:rsid w:val="00B35A7B"/>
    <w:rsid w:val="00B36567"/>
    <w:rsid w:val="00B367B5"/>
    <w:rsid w:val="00B36D2C"/>
    <w:rsid w:val="00B413D6"/>
    <w:rsid w:val="00B4172E"/>
    <w:rsid w:val="00B45F85"/>
    <w:rsid w:val="00B46B1C"/>
    <w:rsid w:val="00B47428"/>
    <w:rsid w:val="00B47C07"/>
    <w:rsid w:val="00B5243B"/>
    <w:rsid w:val="00B52949"/>
    <w:rsid w:val="00B551B7"/>
    <w:rsid w:val="00B554AA"/>
    <w:rsid w:val="00B56029"/>
    <w:rsid w:val="00B56ABC"/>
    <w:rsid w:val="00B57363"/>
    <w:rsid w:val="00B57739"/>
    <w:rsid w:val="00B605F3"/>
    <w:rsid w:val="00B607B3"/>
    <w:rsid w:val="00B60D3D"/>
    <w:rsid w:val="00B61A17"/>
    <w:rsid w:val="00B621BB"/>
    <w:rsid w:val="00B62A65"/>
    <w:rsid w:val="00B62CD5"/>
    <w:rsid w:val="00B6326D"/>
    <w:rsid w:val="00B64A9D"/>
    <w:rsid w:val="00B64F98"/>
    <w:rsid w:val="00B6642C"/>
    <w:rsid w:val="00B66688"/>
    <w:rsid w:val="00B70442"/>
    <w:rsid w:val="00B70C7A"/>
    <w:rsid w:val="00B715B3"/>
    <w:rsid w:val="00B71710"/>
    <w:rsid w:val="00B7171A"/>
    <w:rsid w:val="00B71FDC"/>
    <w:rsid w:val="00B72254"/>
    <w:rsid w:val="00B72F32"/>
    <w:rsid w:val="00B733E7"/>
    <w:rsid w:val="00B73709"/>
    <w:rsid w:val="00B745DD"/>
    <w:rsid w:val="00B74E88"/>
    <w:rsid w:val="00B75D2A"/>
    <w:rsid w:val="00B77766"/>
    <w:rsid w:val="00B80BD9"/>
    <w:rsid w:val="00B8136C"/>
    <w:rsid w:val="00B824E3"/>
    <w:rsid w:val="00B82857"/>
    <w:rsid w:val="00B83E89"/>
    <w:rsid w:val="00B840E3"/>
    <w:rsid w:val="00B84695"/>
    <w:rsid w:val="00B84CBF"/>
    <w:rsid w:val="00B87C80"/>
    <w:rsid w:val="00B90217"/>
    <w:rsid w:val="00B92672"/>
    <w:rsid w:val="00B95163"/>
    <w:rsid w:val="00B96EB1"/>
    <w:rsid w:val="00BA0C32"/>
    <w:rsid w:val="00BA458A"/>
    <w:rsid w:val="00BA7CBC"/>
    <w:rsid w:val="00BB239F"/>
    <w:rsid w:val="00BB2BE7"/>
    <w:rsid w:val="00BB356D"/>
    <w:rsid w:val="00BC06AC"/>
    <w:rsid w:val="00BC2737"/>
    <w:rsid w:val="00BC28E8"/>
    <w:rsid w:val="00BC317A"/>
    <w:rsid w:val="00BD086E"/>
    <w:rsid w:val="00BD1236"/>
    <w:rsid w:val="00BD42E0"/>
    <w:rsid w:val="00BD5426"/>
    <w:rsid w:val="00BD5768"/>
    <w:rsid w:val="00BD6749"/>
    <w:rsid w:val="00BD6E61"/>
    <w:rsid w:val="00BE3FCE"/>
    <w:rsid w:val="00BE4C31"/>
    <w:rsid w:val="00BE4D41"/>
    <w:rsid w:val="00BE580A"/>
    <w:rsid w:val="00BE63B7"/>
    <w:rsid w:val="00BF0191"/>
    <w:rsid w:val="00BF1BDF"/>
    <w:rsid w:val="00BF1D8E"/>
    <w:rsid w:val="00BF44C0"/>
    <w:rsid w:val="00BF48D2"/>
    <w:rsid w:val="00BF48EE"/>
    <w:rsid w:val="00BF52CE"/>
    <w:rsid w:val="00BF5431"/>
    <w:rsid w:val="00C0100D"/>
    <w:rsid w:val="00C02F35"/>
    <w:rsid w:val="00C06497"/>
    <w:rsid w:val="00C0729C"/>
    <w:rsid w:val="00C10EBD"/>
    <w:rsid w:val="00C156E7"/>
    <w:rsid w:val="00C16505"/>
    <w:rsid w:val="00C1738C"/>
    <w:rsid w:val="00C179B4"/>
    <w:rsid w:val="00C17F70"/>
    <w:rsid w:val="00C2200E"/>
    <w:rsid w:val="00C23FFD"/>
    <w:rsid w:val="00C247D4"/>
    <w:rsid w:val="00C24BA4"/>
    <w:rsid w:val="00C24EC1"/>
    <w:rsid w:val="00C25131"/>
    <w:rsid w:val="00C27053"/>
    <w:rsid w:val="00C27807"/>
    <w:rsid w:val="00C27B64"/>
    <w:rsid w:val="00C27B8A"/>
    <w:rsid w:val="00C301DC"/>
    <w:rsid w:val="00C30BB9"/>
    <w:rsid w:val="00C31351"/>
    <w:rsid w:val="00C334EA"/>
    <w:rsid w:val="00C36577"/>
    <w:rsid w:val="00C37D0F"/>
    <w:rsid w:val="00C40D7A"/>
    <w:rsid w:val="00C40E31"/>
    <w:rsid w:val="00C40E73"/>
    <w:rsid w:val="00C42D81"/>
    <w:rsid w:val="00C42DF8"/>
    <w:rsid w:val="00C44403"/>
    <w:rsid w:val="00C47048"/>
    <w:rsid w:val="00C51204"/>
    <w:rsid w:val="00C53695"/>
    <w:rsid w:val="00C53CF6"/>
    <w:rsid w:val="00C5686A"/>
    <w:rsid w:val="00C60975"/>
    <w:rsid w:val="00C62435"/>
    <w:rsid w:val="00C66BFB"/>
    <w:rsid w:val="00C729E9"/>
    <w:rsid w:val="00C73849"/>
    <w:rsid w:val="00C749F7"/>
    <w:rsid w:val="00C765EA"/>
    <w:rsid w:val="00C768A4"/>
    <w:rsid w:val="00C76B86"/>
    <w:rsid w:val="00C772F8"/>
    <w:rsid w:val="00C81505"/>
    <w:rsid w:val="00C815D9"/>
    <w:rsid w:val="00C8313A"/>
    <w:rsid w:val="00C83515"/>
    <w:rsid w:val="00C83EED"/>
    <w:rsid w:val="00C87269"/>
    <w:rsid w:val="00C87B94"/>
    <w:rsid w:val="00C904B2"/>
    <w:rsid w:val="00C906F0"/>
    <w:rsid w:val="00C909CC"/>
    <w:rsid w:val="00C9156E"/>
    <w:rsid w:val="00C96A01"/>
    <w:rsid w:val="00C96BDB"/>
    <w:rsid w:val="00CA1E94"/>
    <w:rsid w:val="00CA2099"/>
    <w:rsid w:val="00CA378D"/>
    <w:rsid w:val="00CA6B28"/>
    <w:rsid w:val="00CB0232"/>
    <w:rsid w:val="00CB0CE1"/>
    <w:rsid w:val="00CB0F3B"/>
    <w:rsid w:val="00CB27D9"/>
    <w:rsid w:val="00CB2FC0"/>
    <w:rsid w:val="00CB42A7"/>
    <w:rsid w:val="00CB4B7D"/>
    <w:rsid w:val="00CB4CEB"/>
    <w:rsid w:val="00CB532C"/>
    <w:rsid w:val="00CC62E8"/>
    <w:rsid w:val="00CD2A69"/>
    <w:rsid w:val="00CD36F2"/>
    <w:rsid w:val="00CD4BF9"/>
    <w:rsid w:val="00CD6B42"/>
    <w:rsid w:val="00CD77A8"/>
    <w:rsid w:val="00CE1777"/>
    <w:rsid w:val="00CE17EB"/>
    <w:rsid w:val="00CE3545"/>
    <w:rsid w:val="00CE6296"/>
    <w:rsid w:val="00CE684F"/>
    <w:rsid w:val="00CE7E59"/>
    <w:rsid w:val="00CF1305"/>
    <w:rsid w:val="00D00383"/>
    <w:rsid w:val="00D01448"/>
    <w:rsid w:val="00D01D63"/>
    <w:rsid w:val="00D01FCD"/>
    <w:rsid w:val="00D0284C"/>
    <w:rsid w:val="00D04416"/>
    <w:rsid w:val="00D04541"/>
    <w:rsid w:val="00D04FD1"/>
    <w:rsid w:val="00D053D8"/>
    <w:rsid w:val="00D061E4"/>
    <w:rsid w:val="00D12403"/>
    <w:rsid w:val="00D13B86"/>
    <w:rsid w:val="00D14252"/>
    <w:rsid w:val="00D216AB"/>
    <w:rsid w:val="00D219AE"/>
    <w:rsid w:val="00D22ADC"/>
    <w:rsid w:val="00D234C8"/>
    <w:rsid w:val="00D23F52"/>
    <w:rsid w:val="00D246B4"/>
    <w:rsid w:val="00D256B2"/>
    <w:rsid w:val="00D25723"/>
    <w:rsid w:val="00D2661A"/>
    <w:rsid w:val="00D266FD"/>
    <w:rsid w:val="00D26F60"/>
    <w:rsid w:val="00D30457"/>
    <w:rsid w:val="00D316F7"/>
    <w:rsid w:val="00D32131"/>
    <w:rsid w:val="00D33C32"/>
    <w:rsid w:val="00D35067"/>
    <w:rsid w:val="00D3549B"/>
    <w:rsid w:val="00D35EA0"/>
    <w:rsid w:val="00D412E8"/>
    <w:rsid w:val="00D41A51"/>
    <w:rsid w:val="00D41B17"/>
    <w:rsid w:val="00D426A3"/>
    <w:rsid w:val="00D4449F"/>
    <w:rsid w:val="00D449BB"/>
    <w:rsid w:val="00D46115"/>
    <w:rsid w:val="00D472A1"/>
    <w:rsid w:val="00D47965"/>
    <w:rsid w:val="00D503AA"/>
    <w:rsid w:val="00D51681"/>
    <w:rsid w:val="00D524D1"/>
    <w:rsid w:val="00D53243"/>
    <w:rsid w:val="00D54B3F"/>
    <w:rsid w:val="00D55074"/>
    <w:rsid w:val="00D57FD4"/>
    <w:rsid w:val="00D6102B"/>
    <w:rsid w:val="00D61AA5"/>
    <w:rsid w:val="00D754F9"/>
    <w:rsid w:val="00D764CD"/>
    <w:rsid w:val="00D774BA"/>
    <w:rsid w:val="00D81097"/>
    <w:rsid w:val="00D8398F"/>
    <w:rsid w:val="00D8695D"/>
    <w:rsid w:val="00D86D73"/>
    <w:rsid w:val="00D90925"/>
    <w:rsid w:val="00D93CF4"/>
    <w:rsid w:val="00D96250"/>
    <w:rsid w:val="00D9669E"/>
    <w:rsid w:val="00DA1957"/>
    <w:rsid w:val="00DA2FB7"/>
    <w:rsid w:val="00DA54C9"/>
    <w:rsid w:val="00DA56C4"/>
    <w:rsid w:val="00DA6012"/>
    <w:rsid w:val="00DA6EDB"/>
    <w:rsid w:val="00DA764B"/>
    <w:rsid w:val="00DA7E99"/>
    <w:rsid w:val="00DB06F1"/>
    <w:rsid w:val="00DB1907"/>
    <w:rsid w:val="00DB2B60"/>
    <w:rsid w:val="00DB4EFF"/>
    <w:rsid w:val="00DB7022"/>
    <w:rsid w:val="00DC299C"/>
    <w:rsid w:val="00DD12C6"/>
    <w:rsid w:val="00DD2ED0"/>
    <w:rsid w:val="00DD38FF"/>
    <w:rsid w:val="00DD3C5E"/>
    <w:rsid w:val="00DD5213"/>
    <w:rsid w:val="00DD5AC9"/>
    <w:rsid w:val="00DD6C97"/>
    <w:rsid w:val="00DE0975"/>
    <w:rsid w:val="00DE33C8"/>
    <w:rsid w:val="00DE35E3"/>
    <w:rsid w:val="00DE3E6A"/>
    <w:rsid w:val="00DE64A9"/>
    <w:rsid w:val="00DE6732"/>
    <w:rsid w:val="00DF126C"/>
    <w:rsid w:val="00DF2112"/>
    <w:rsid w:val="00DF25AE"/>
    <w:rsid w:val="00DF3147"/>
    <w:rsid w:val="00DF7142"/>
    <w:rsid w:val="00E01F3F"/>
    <w:rsid w:val="00E02CF0"/>
    <w:rsid w:val="00E0321F"/>
    <w:rsid w:val="00E0398B"/>
    <w:rsid w:val="00E073F5"/>
    <w:rsid w:val="00E075D6"/>
    <w:rsid w:val="00E13218"/>
    <w:rsid w:val="00E13280"/>
    <w:rsid w:val="00E16D73"/>
    <w:rsid w:val="00E23DC4"/>
    <w:rsid w:val="00E2587D"/>
    <w:rsid w:val="00E25C98"/>
    <w:rsid w:val="00E31135"/>
    <w:rsid w:val="00E326C5"/>
    <w:rsid w:val="00E336EE"/>
    <w:rsid w:val="00E34B76"/>
    <w:rsid w:val="00E3502E"/>
    <w:rsid w:val="00E3522B"/>
    <w:rsid w:val="00E35385"/>
    <w:rsid w:val="00E3634D"/>
    <w:rsid w:val="00E369AF"/>
    <w:rsid w:val="00E37267"/>
    <w:rsid w:val="00E43255"/>
    <w:rsid w:val="00E51703"/>
    <w:rsid w:val="00E517B8"/>
    <w:rsid w:val="00E52702"/>
    <w:rsid w:val="00E53C76"/>
    <w:rsid w:val="00E53FAB"/>
    <w:rsid w:val="00E549E1"/>
    <w:rsid w:val="00E56CE1"/>
    <w:rsid w:val="00E60511"/>
    <w:rsid w:val="00E62067"/>
    <w:rsid w:val="00E71B5F"/>
    <w:rsid w:val="00E72BA2"/>
    <w:rsid w:val="00E737D7"/>
    <w:rsid w:val="00E74493"/>
    <w:rsid w:val="00E76B8D"/>
    <w:rsid w:val="00E77D59"/>
    <w:rsid w:val="00E831B2"/>
    <w:rsid w:val="00E83447"/>
    <w:rsid w:val="00E83ABB"/>
    <w:rsid w:val="00E86ED7"/>
    <w:rsid w:val="00E90458"/>
    <w:rsid w:val="00E9090F"/>
    <w:rsid w:val="00E91909"/>
    <w:rsid w:val="00E92A85"/>
    <w:rsid w:val="00E95270"/>
    <w:rsid w:val="00E97467"/>
    <w:rsid w:val="00EA0F22"/>
    <w:rsid w:val="00EA2A16"/>
    <w:rsid w:val="00EA2DF5"/>
    <w:rsid w:val="00EA3E1B"/>
    <w:rsid w:val="00EA4947"/>
    <w:rsid w:val="00EA4AE5"/>
    <w:rsid w:val="00EA5045"/>
    <w:rsid w:val="00EA7544"/>
    <w:rsid w:val="00EB3651"/>
    <w:rsid w:val="00EB3B5D"/>
    <w:rsid w:val="00EB3D20"/>
    <w:rsid w:val="00EB404A"/>
    <w:rsid w:val="00EB4116"/>
    <w:rsid w:val="00EB5FA0"/>
    <w:rsid w:val="00EB7CBA"/>
    <w:rsid w:val="00EC0F2B"/>
    <w:rsid w:val="00EC14C1"/>
    <w:rsid w:val="00EC169F"/>
    <w:rsid w:val="00EC290D"/>
    <w:rsid w:val="00EC6C0F"/>
    <w:rsid w:val="00ED2FCD"/>
    <w:rsid w:val="00ED3C93"/>
    <w:rsid w:val="00ED3DDF"/>
    <w:rsid w:val="00ED6962"/>
    <w:rsid w:val="00ED75C7"/>
    <w:rsid w:val="00EE0BD1"/>
    <w:rsid w:val="00EE0C23"/>
    <w:rsid w:val="00EE1315"/>
    <w:rsid w:val="00EE1CA0"/>
    <w:rsid w:val="00EE4DDB"/>
    <w:rsid w:val="00EE57CB"/>
    <w:rsid w:val="00EF023E"/>
    <w:rsid w:val="00EF259E"/>
    <w:rsid w:val="00EF3CDC"/>
    <w:rsid w:val="00EF48B3"/>
    <w:rsid w:val="00EF6013"/>
    <w:rsid w:val="00EF6A7E"/>
    <w:rsid w:val="00EF6AA8"/>
    <w:rsid w:val="00EF7195"/>
    <w:rsid w:val="00F00557"/>
    <w:rsid w:val="00F006EF"/>
    <w:rsid w:val="00F02201"/>
    <w:rsid w:val="00F027DA"/>
    <w:rsid w:val="00F02F3D"/>
    <w:rsid w:val="00F030E1"/>
    <w:rsid w:val="00F031AF"/>
    <w:rsid w:val="00F032BE"/>
    <w:rsid w:val="00F053F8"/>
    <w:rsid w:val="00F11E95"/>
    <w:rsid w:val="00F1538D"/>
    <w:rsid w:val="00F1600F"/>
    <w:rsid w:val="00F164F0"/>
    <w:rsid w:val="00F17894"/>
    <w:rsid w:val="00F20C0E"/>
    <w:rsid w:val="00F2104B"/>
    <w:rsid w:val="00F21B53"/>
    <w:rsid w:val="00F273E8"/>
    <w:rsid w:val="00F27D7F"/>
    <w:rsid w:val="00F27F6C"/>
    <w:rsid w:val="00F3277F"/>
    <w:rsid w:val="00F33AC9"/>
    <w:rsid w:val="00F355C7"/>
    <w:rsid w:val="00F36804"/>
    <w:rsid w:val="00F40C10"/>
    <w:rsid w:val="00F41816"/>
    <w:rsid w:val="00F43988"/>
    <w:rsid w:val="00F43DF5"/>
    <w:rsid w:val="00F51018"/>
    <w:rsid w:val="00F54244"/>
    <w:rsid w:val="00F573CA"/>
    <w:rsid w:val="00F57FE8"/>
    <w:rsid w:val="00F634D9"/>
    <w:rsid w:val="00F63B45"/>
    <w:rsid w:val="00F668B7"/>
    <w:rsid w:val="00F67C54"/>
    <w:rsid w:val="00F7029C"/>
    <w:rsid w:val="00F76EE6"/>
    <w:rsid w:val="00F80C26"/>
    <w:rsid w:val="00F821D2"/>
    <w:rsid w:val="00F846B7"/>
    <w:rsid w:val="00F9323A"/>
    <w:rsid w:val="00F93BBA"/>
    <w:rsid w:val="00F95905"/>
    <w:rsid w:val="00FA594B"/>
    <w:rsid w:val="00FA745E"/>
    <w:rsid w:val="00FB0092"/>
    <w:rsid w:val="00FB0465"/>
    <w:rsid w:val="00FB1CC2"/>
    <w:rsid w:val="00FB291E"/>
    <w:rsid w:val="00FB39DB"/>
    <w:rsid w:val="00FB3ED5"/>
    <w:rsid w:val="00FB4A3A"/>
    <w:rsid w:val="00FC013E"/>
    <w:rsid w:val="00FC073D"/>
    <w:rsid w:val="00FC1243"/>
    <w:rsid w:val="00FC335E"/>
    <w:rsid w:val="00FC4C10"/>
    <w:rsid w:val="00FC5497"/>
    <w:rsid w:val="00FC559F"/>
    <w:rsid w:val="00FC612B"/>
    <w:rsid w:val="00FC7557"/>
    <w:rsid w:val="00FD03FD"/>
    <w:rsid w:val="00FD0E2C"/>
    <w:rsid w:val="00FD3EAE"/>
    <w:rsid w:val="00FD4491"/>
    <w:rsid w:val="00FD49BE"/>
    <w:rsid w:val="00FD5F0A"/>
    <w:rsid w:val="00FD6169"/>
    <w:rsid w:val="00FD6703"/>
    <w:rsid w:val="00FD7505"/>
    <w:rsid w:val="00FD7818"/>
    <w:rsid w:val="00FD7D3D"/>
    <w:rsid w:val="00FD7FB1"/>
    <w:rsid w:val="00FE2699"/>
    <w:rsid w:val="00FE3103"/>
    <w:rsid w:val="00FE4565"/>
    <w:rsid w:val="00FE5A30"/>
    <w:rsid w:val="00FE6C92"/>
    <w:rsid w:val="00FE7952"/>
    <w:rsid w:val="00FE7D6F"/>
    <w:rsid w:val="00FF2F6A"/>
    <w:rsid w:val="00FF31B7"/>
    <w:rsid w:val="00FF34D0"/>
    <w:rsid w:val="00FF3DB7"/>
    <w:rsid w:val="00FF3FDF"/>
    <w:rsid w:val="00FF4188"/>
    <w:rsid w:val="00FF4745"/>
    <w:rsid w:val="00FF5904"/>
    <w:rsid w:val="00FF5DAB"/>
    <w:rsid w:val="00FF72E5"/>
    <w:rsid w:val="01052D16"/>
    <w:rsid w:val="01421D9C"/>
    <w:rsid w:val="0154A667"/>
    <w:rsid w:val="0188D9D1"/>
    <w:rsid w:val="0265CBDC"/>
    <w:rsid w:val="03C0632C"/>
    <w:rsid w:val="03D1009F"/>
    <w:rsid w:val="04C03A8E"/>
    <w:rsid w:val="05224D32"/>
    <w:rsid w:val="05679201"/>
    <w:rsid w:val="056C5049"/>
    <w:rsid w:val="05CB4CAE"/>
    <w:rsid w:val="05D981C1"/>
    <w:rsid w:val="06FAA36D"/>
    <w:rsid w:val="07687399"/>
    <w:rsid w:val="07731896"/>
    <w:rsid w:val="078924F3"/>
    <w:rsid w:val="0B795529"/>
    <w:rsid w:val="0BB2B165"/>
    <w:rsid w:val="0BED6300"/>
    <w:rsid w:val="0CECFD78"/>
    <w:rsid w:val="0D7761DF"/>
    <w:rsid w:val="0DBB3415"/>
    <w:rsid w:val="0FDB8A16"/>
    <w:rsid w:val="134D8A30"/>
    <w:rsid w:val="163E3FCB"/>
    <w:rsid w:val="16687570"/>
    <w:rsid w:val="18CB89E7"/>
    <w:rsid w:val="1913CE6D"/>
    <w:rsid w:val="19FC2D90"/>
    <w:rsid w:val="1B5AC4F2"/>
    <w:rsid w:val="1E069447"/>
    <w:rsid w:val="1E25E5A2"/>
    <w:rsid w:val="1E67BADB"/>
    <w:rsid w:val="1E844DD5"/>
    <w:rsid w:val="1E97F63C"/>
    <w:rsid w:val="1F9DE40C"/>
    <w:rsid w:val="1FCCD231"/>
    <w:rsid w:val="204E54AD"/>
    <w:rsid w:val="20CB5CB1"/>
    <w:rsid w:val="218207D5"/>
    <w:rsid w:val="23BA63CC"/>
    <w:rsid w:val="24A04B8E"/>
    <w:rsid w:val="25A06D8D"/>
    <w:rsid w:val="26A2C467"/>
    <w:rsid w:val="26CB1ED0"/>
    <w:rsid w:val="27221A5A"/>
    <w:rsid w:val="2779FF22"/>
    <w:rsid w:val="285297F1"/>
    <w:rsid w:val="28DE591F"/>
    <w:rsid w:val="28EF3D89"/>
    <w:rsid w:val="2923BEFF"/>
    <w:rsid w:val="2C66A3C3"/>
    <w:rsid w:val="2E1D6B4D"/>
    <w:rsid w:val="2FB6841B"/>
    <w:rsid w:val="312DA1F4"/>
    <w:rsid w:val="35D67064"/>
    <w:rsid w:val="35E5704A"/>
    <w:rsid w:val="37D55A55"/>
    <w:rsid w:val="380954D4"/>
    <w:rsid w:val="3ABAAD1A"/>
    <w:rsid w:val="3B8BCEA8"/>
    <w:rsid w:val="3BFDE310"/>
    <w:rsid w:val="3FB5BF03"/>
    <w:rsid w:val="40304BCA"/>
    <w:rsid w:val="423AB3B9"/>
    <w:rsid w:val="42AD0DB3"/>
    <w:rsid w:val="43A4ACBB"/>
    <w:rsid w:val="43AEB21D"/>
    <w:rsid w:val="44762713"/>
    <w:rsid w:val="4681269A"/>
    <w:rsid w:val="469C0ADE"/>
    <w:rsid w:val="47461A47"/>
    <w:rsid w:val="4813EA91"/>
    <w:rsid w:val="4A5D2535"/>
    <w:rsid w:val="4B1C5398"/>
    <w:rsid w:val="4C5F9B6D"/>
    <w:rsid w:val="4CCA92DE"/>
    <w:rsid w:val="4DB54B1C"/>
    <w:rsid w:val="4DBCE9A4"/>
    <w:rsid w:val="4DC71A80"/>
    <w:rsid w:val="4E27C542"/>
    <w:rsid w:val="4E78C32C"/>
    <w:rsid w:val="50685A22"/>
    <w:rsid w:val="51133781"/>
    <w:rsid w:val="52A9296E"/>
    <w:rsid w:val="537D1811"/>
    <w:rsid w:val="54ADE942"/>
    <w:rsid w:val="54C862B5"/>
    <w:rsid w:val="5603B8E0"/>
    <w:rsid w:val="562EBC6C"/>
    <w:rsid w:val="577A219B"/>
    <w:rsid w:val="57D01836"/>
    <w:rsid w:val="5CDADEC9"/>
    <w:rsid w:val="5D7F22DD"/>
    <w:rsid w:val="5E3AE058"/>
    <w:rsid w:val="5E46F129"/>
    <w:rsid w:val="5F9C3D09"/>
    <w:rsid w:val="60107D37"/>
    <w:rsid w:val="6023D658"/>
    <w:rsid w:val="639CE139"/>
    <w:rsid w:val="64438DE1"/>
    <w:rsid w:val="653BDA07"/>
    <w:rsid w:val="6621821D"/>
    <w:rsid w:val="66C23530"/>
    <w:rsid w:val="685E917C"/>
    <w:rsid w:val="6948D516"/>
    <w:rsid w:val="6B70805C"/>
    <w:rsid w:val="6C3488DF"/>
    <w:rsid w:val="6CE8B5A8"/>
    <w:rsid w:val="6D1263E4"/>
    <w:rsid w:val="6D2252C9"/>
    <w:rsid w:val="708F21D8"/>
    <w:rsid w:val="709D614E"/>
    <w:rsid w:val="70D96797"/>
    <w:rsid w:val="735A7BD4"/>
    <w:rsid w:val="73DC88A5"/>
    <w:rsid w:val="741713E5"/>
    <w:rsid w:val="74403F23"/>
    <w:rsid w:val="745B2561"/>
    <w:rsid w:val="7569935A"/>
    <w:rsid w:val="764C4E47"/>
    <w:rsid w:val="7A4E9B7E"/>
    <w:rsid w:val="7A7AC937"/>
    <w:rsid w:val="7C033CF8"/>
    <w:rsid w:val="7FDA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AB21"/>
  <w15:docId w15:val="{BFC1158E-87B1-4363-9DA6-E08835F5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F0F"/>
    <w:pPr>
      <w:spacing w:line="240" w:lineRule="atLeast"/>
    </w:pPr>
    <w:rPr>
      <w:rFonts w:asciiTheme="minorHAnsi" w:hAnsiTheme="minorHAnsi"/>
      <w:spacing w:val="-4"/>
      <w:sz w:val="21"/>
      <w:szCs w:val="24"/>
    </w:rPr>
  </w:style>
  <w:style w:type="paragraph" w:styleId="Heading1">
    <w:name w:val="heading 1"/>
    <w:basedOn w:val="Normal"/>
    <w:next w:val="Normal"/>
    <w:qFormat/>
    <w:rsid w:val="00450B83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450B83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qFormat/>
    <w:rsid w:val="00450B83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paragraph" w:styleId="Heading4">
    <w:name w:val="heading 4"/>
    <w:basedOn w:val="Normal"/>
    <w:next w:val="Normal"/>
    <w:qFormat/>
    <w:rsid w:val="00450B83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0B83"/>
    <w:pPr>
      <w:jc w:val="center"/>
    </w:pPr>
    <w:rPr>
      <w:b/>
      <w:bCs/>
      <w:sz w:val="22"/>
      <w:szCs w:val="22"/>
    </w:rPr>
  </w:style>
  <w:style w:type="character" w:styleId="Hyperlink">
    <w:name w:val="Hyperlink"/>
    <w:basedOn w:val="DefaultParagraphFont"/>
    <w:semiHidden/>
    <w:rsid w:val="00450B83"/>
    <w:rPr>
      <w:color w:val="0000FF"/>
      <w:u w:val="single"/>
    </w:rPr>
  </w:style>
  <w:style w:type="paragraph" w:customStyle="1" w:styleId="InstitutionDescriptionResume">
    <w:name w:val="Institution Description (Resume)"/>
    <w:basedOn w:val="JobDescriptionResume"/>
    <w:rsid w:val="009F1C03"/>
    <w:rPr>
      <w:i/>
    </w:rPr>
  </w:style>
  <w:style w:type="character" w:customStyle="1" w:styleId="TitleChar">
    <w:name w:val="Title Char"/>
    <w:basedOn w:val="DefaultParagraphFont"/>
    <w:link w:val="Title"/>
    <w:rsid w:val="00A42CCF"/>
    <w:rPr>
      <w:b/>
      <w:bCs/>
      <w:spacing w:val="-4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semiHidden/>
    <w:rsid w:val="00450B83"/>
    <w:rPr>
      <w:color w:val="800080"/>
      <w:u w:val="single"/>
    </w:rPr>
  </w:style>
  <w:style w:type="character" w:customStyle="1" w:styleId="CandidateNameResumeChar">
    <w:name w:val="Candidate Name (Resume) Char"/>
    <w:basedOn w:val="TitleChar"/>
    <w:link w:val="CandidateNameResume"/>
    <w:rsid w:val="00A42CCF"/>
    <w:rPr>
      <w:b/>
      <w:bCs/>
      <w:spacing w:val="-6"/>
      <w:sz w:val="33"/>
      <w:szCs w:val="33"/>
      <w:lang w:val="en-US" w:eastAsia="en-US" w:bidi="ar-SA"/>
    </w:rPr>
  </w:style>
  <w:style w:type="paragraph" w:customStyle="1" w:styleId="CandidateNameResume">
    <w:name w:val="Candidate Name (Resume)"/>
    <w:basedOn w:val="Title"/>
    <w:link w:val="CandidateNameResumeChar"/>
    <w:rsid w:val="00000FD5"/>
    <w:rPr>
      <w:b w:val="0"/>
      <w:bCs w:val="0"/>
      <w:spacing w:val="-6"/>
      <w:sz w:val="33"/>
      <w:szCs w:val="33"/>
    </w:rPr>
  </w:style>
  <w:style w:type="paragraph" w:customStyle="1" w:styleId="StyleJobTitleResumeNotBold">
    <w:name w:val="Style Job Title (Resume) + Not Bold"/>
    <w:basedOn w:val="JobTitleResume"/>
    <w:rsid w:val="00940E14"/>
    <w:rPr>
      <w:b w:val="0"/>
    </w:rPr>
  </w:style>
  <w:style w:type="paragraph" w:customStyle="1" w:styleId="CandidateContactInfoResume">
    <w:name w:val="Candidate Contact Info (Resume)"/>
    <w:basedOn w:val="Normal"/>
    <w:rsid w:val="00000FD5"/>
    <w:pPr>
      <w:tabs>
        <w:tab w:val="right" w:pos="10080"/>
      </w:tabs>
      <w:jc w:val="center"/>
    </w:pPr>
    <w:rPr>
      <w:spacing w:val="-6"/>
      <w:sz w:val="19"/>
      <w:szCs w:val="19"/>
    </w:rPr>
  </w:style>
  <w:style w:type="paragraph" w:customStyle="1" w:styleId="SectionHeading">
    <w:name w:val="Section Heading"/>
    <w:basedOn w:val="Heading1"/>
    <w:rsid w:val="00671B25"/>
    <w:pPr>
      <w:pBdr>
        <w:bottom w:val="single" w:sz="4" w:space="2" w:color="auto"/>
      </w:pBdr>
      <w:spacing w:before="180"/>
    </w:pPr>
    <w:rPr>
      <w:spacing w:val="-6"/>
      <w:sz w:val="21"/>
      <w:szCs w:val="21"/>
    </w:rPr>
  </w:style>
  <w:style w:type="paragraph" w:customStyle="1" w:styleId="InstitutionResume">
    <w:name w:val="Institution (Resume)"/>
    <w:basedOn w:val="Normal"/>
    <w:rsid w:val="00316B01"/>
    <w:pPr>
      <w:tabs>
        <w:tab w:val="right" w:pos="10080"/>
      </w:tabs>
      <w:spacing w:before="120"/>
    </w:pPr>
    <w:rPr>
      <w:spacing w:val="-6"/>
      <w:szCs w:val="21"/>
    </w:rPr>
  </w:style>
  <w:style w:type="paragraph" w:customStyle="1" w:styleId="DegreeResume">
    <w:name w:val="Degree (Resume)"/>
    <w:basedOn w:val="Normal"/>
    <w:rsid w:val="000D5503"/>
    <w:pPr>
      <w:tabs>
        <w:tab w:val="right" w:pos="10080"/>
      </w:tabs>
    </w:pPr>
    <w:rPr>
      <w:rFonts w:eastAsia="Batang"/>
      <w:i/>
      <w:iCs/>
      <w:spacing w:val="-6"/>
      <w:szCs w:val="21"/>
    </w:rPr>
  </w:style>
  <w:style w:type="paragraph" w:customStyle="1" w:styleId="ResumeBulletResume">
    <w:name w:val="Resume Bullet (Resume)"/>
    <w:basedOn w:val="Normal"/>
    <w:rsid w:val="00000FD5"/>
    <w:pPr>
      <w:numPr>
        <w:numId w:val="19"/>
      </w:numPr>
      <w:tabs>
        <w:tab w:val="left" w:pos="720"/>
      </w:tabs>
      <w:ind w:left="720"/>
    </w:pPr>
    <w:rPr>
      <w:rFonts w:eastAsia="Batang"/>
      <w:szCs w:val="21"/>
    </w:rPr>
  </w:style>
  <w:style w:type="paragraph" w:customStyle="1" w:styleId="JobDescriptionResume">
    <w:name w:val="Job Description (Resume)"/>
    <w:basedOn w:val="Normal"/>
    <w:rsid w:val="00061A5A"/>
    <w:pPr>
      <w:tabs>
        <w:tab w:val="right" w:pos="10080"/>
      </w:tabs>
    </w:pPr>
    <w:rPr>
      <w:bCs/>
      <w:szCs w:val="21"/>
    </w:rPr>
  </w:style>
  <w:style w:type="paragraph" w:customStyle="1" w:styleId="JobTitleResume">
    <w:name w:val="Job Title (Resume)"/>
    <w:basedOn w:val="Normal"/>
    <w:rsid w:val="00561282"/>
    <w:pPr>
      <w:spacing w:before="60"/>
    </w:pPr>
    <w:rPr>
      <w:rFonts w:eastAsia="Batang"/>
      <w:b/>
      <w:i/>
      <w:iCs/>
      <w:spacing w:val="-6"/>
      <w:szCs w:val="21"/>
    </w:rPr>
  </w:style>
  <w:style w:type="character" w:customStyle="1" w:styleId="InstitutionBoldResume">
    <w:name w:val="Institution Bold (Resume)"/>
    <w:basedOn w:val="DefaultParagraphFont"/>
    <w:rsid w:val="00316B01"/>
    <w:rPr>
      <w:b/>
      <w:bCs/>
      <w:smallCaps/>
      <w:spacing w:val="-6"/>
      <w:szCs w:val="21"/>
    </w:rPr>
  </w:style>
  <w:style w:type="paragraph" w:customStyle="1" w:styleId="JobTitledatesResume">
    <w:name w:val="Job Title dates (Resume)"/>
    <w:basedOn w:val="JobTitleResume"/>
    <w:rsid w:val="00502F64"/>
    <w:rPr>
      <w:b w:val="0"/>
    </w:rPr>
  </w:style>
  <w:style w:type="paragraph" w:styleId="ListParagraph">
    <w:name w:val="List Paragraph"/>
    <w:basedOn w:val="Normal"/>
    <w:uiPriority w:val="34"/>
    <w:qFormat/>
    <w:rsid w:val="00A57F0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470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47048"/>
    <w:rPr>
      <w:rFonts w:ascii="Segoe UI" w:hAnsi="Segoe UI" w:cs="Segoe UI"/>
      <w:spacing w:val="-4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B7044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704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70442"/>
    <w:rPr>
      <w:rFonts w:asciiTheme="minorHAnsi" w:hAnsiTheme="minorHAnsi"/>
      <w:spacing w:val="-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70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70442"/>
    <w:rPr>
      <w:rFonts w:asciiTheme="minorHAnsi" w:hAnsiTheme="minorHAnsi"/>
      <w:b/>
      <w:bCs/>
      <w:spacing w:val="-4"/>
    </w:rPr>
  </w:style>
  <w:style w:type="character" w:styleId="Emphasis">
    <w:name w:val="Emphasis"/>
    <w:basedOn w:val="DefaultParagraphFont"/>
    <w:qFormat/>
    <w:rsid w:val="00AD39D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A5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C9"/>
    <w:rPr>
      <w:rFonts w:asciiTheme="minorHAnsi" w:hAnsiTheme="minorHAnsi"/>
      <w:spacing w:val="-4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C9"/>
    <w:rPr>
      <w:rFonts w:asciiTheme="minorHAnsi" w:hAnsiTheme="minorHAnsi"/>
      <w:spacing w:val="-4"/>
      <w:sz w:val="21"/>
      <w:szCs w:val="24"/>
    </w:rPr>
  </w:style>
  <w:style w:type="table" w:styleId="TableGrid">
    <w:name w:val="Table Grid"/>
    <w:basedOn w:val="TableNormal"/>
    <w:uiPriority w:val="59"/>
    <w:rsid w:val="00DA54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54BA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6642C"/>
    <w:rPr>
      <w:rFonts w:asciiTheme="minorHAnsi" w:hAnsiTheme="minorHAnsi"/>
      <w:spacing w:val="-4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B60D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enj\OneDrive%20-%20UW\2018%20Career%20Orientation%20in%20Asia%20-%20BANGALORE\Foster%20Resume%20Template\Foster%20MBA%20Resume%20Template%20-%20NEW%20FONT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d04eaa0c-6c87-4e99-92f0-75d75a43c560">
      <UserInfo>
        <DisplayName>Leslie Meagley</DisplayName>
        <AccountId>29</AccountId>
        <AccountType/>
      </UserInfo>
      <UserInfo>
        <DisplayName>Stacy Duhon</DisplayName>
        <AccountId>30</AccountId>
        <AccountType/>
      </UserInfo>
      <UserInfo>
        <DisplayName>Julie Boden</DisplayName>
        <AccountId>10</AccountId>
        <AccountType/>
      </UserInfo>
      <UserInfo>
        <DisplayName>Gregory Heller</DisplayName>
        <AccountId>13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A2BB12E65A64897EEB674F44FD269" ma:contentTypeVersion="12" ma:contentTypeDescription="Create a new document." ma:contentTypeScope="" ma:versionID="ff0929ab1e0f6f76a20a06373d699e99">
  <xsd:schema xmlns:xsd="http://www.w3.org/2001/XMLSchema" xmlns:xs="http://www.w3.org/2001/XMLSchema" xmlns:p="http://schemas.microsoft.com/office/2006/metadata/properties" xmlns:ns2="f2a0d369-7104-4cb1-a306-e397a96c86ce" xmlns:ns3="d04eaa0c-6c87-4e99-92f0-75d75a43c560" targetNamespace="http://schemas.microsoft.com/office/2006/metadata/properties" ma:root="true" ma:fieldsID="eb26a1432fae92c4b13b3fdf15989d98" ns2:_="" ns3:_="">
    <xsd:import namespace="f2a0d369-7104-4cb1-a306-e397a96c86ce"/>
    <xsd:import namespace="d04eaa0c-6c87-4e99-92f0-75d75a43c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0d369-7104-4cb1-a306-e397a96c8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eaa0c-6c87-4e99-92f0-75d75a43c5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83A00-7108-4879-B211-1DA612678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4ABDCD-8985-43F7-B59F-01EA323A4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936B9-B1C0-4A1F-964D-E9BCFD1D28CC}">
  <ds:schemaRefs>
    <ds:schemaRef ds:uri="http://schemas.microsoft.com/office/2006/metadata/properties"/>
    <ds:schemaRef ds:uri="d04eaa0c-6c87-4e99-92f0-75d75a43c560"/>
  </ds:schemaRefs>
</ds:datastoreItem>
</file>

<file path=customXml/itemProps4.xml><?xml version="1.0" encoding="utf-8"?>
<ds:datastoreItem xmlns:ds="http://schemas.openxmlformats.org/officeDocument/2006/customXml" ds:itemID="{10731E5E-69CE-46B8-B21E-8FCED8BBC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0d369-7104-4cb1-a306-e397a96c86ce"/>
    <ds:schemaRef ds:uri="d04eaa0c-6c87-4e99-92f0-75d75a43c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C:\Users\bodenj\OneDrive - UW\2018 Career Orientation in Asia - BANGALORE\Foster Resume Template\Foster MBA Resume Template - NEW FONT .dotx</Template>
  <TotalTime>3</TotalTime>
  <Pages>1</Pages>
  <Words>490</Words>
  <Characters>3405</Characters>
  <Application>Microsoft Office Word</Application>
  <DocSecurity>0</DocSecurity>
  <Lines>28</Lines>
  <Paragraphs>7</Paragraphs>
  <ScaleCrop>false</ScaleCrop>
  <Company>University of Washington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Foster MBA Resume Template</dc:title>
  <dc:subject/>
  <dc:creator>Julie Boden</dc:creator>
  <cp:keywords/>
  <cp:lastModifiedBy>Parag Amrutkar</cp:lastModifiedBy>
  <cp:revision>473</cp:revision>
  <cp:lastPrinted>2019-04-16T01:03:00Z</cp:lastPrinted>
  <dcterms:created xsi:type="dcterms:W3CDTF">2024-09-03T22:44:00Z</dcterms:created>
  <dcterms:modified xsi:type="dcterms:W3CDTF">2025-03-28T18:22:00Z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0x010100D63A2BB12E65A64897EEB674F44FD269</vt:lpwstr>
  </property>
</Properties>
</file>